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0568FD" w14:textId="77777777" w:rsidR="00A5377D" w:rsidRPr="00C356E4" w:rsidRDefault="00A5377D" w:rsidP="00E827D0">
      <w:pPr>
        <w:pStyle w:val="Heading1"/>
        <w:rPr>
          <w:shd w:val="clear" w:color="auto" w:fill="FFFFFF"/>
        </w:rPr>
      </w:pPr>
      <w:r w:rsidRPr="002D4795">
        <w:t>Multiple Choice</w:t>
      </w:r>
      <w:r>
        <w:t xml:space="preserve">s </w:t>
      </w:r>
      <w:r w:rsidRPr="002D4795">
        <w:t>Static</w:t>
      </w:r>
    </w:p>
    <w:p w14:paraId="35997F76" w14:textId="77777777" w:rsidR="00594269" w:rsidRPr="00C356E4" w:rsidRDefault="00A5377D" w:rsidP="004D4EA3">
      <w:pPr>
        <w:rPr>
          <w:shd w:val="clear" w:color="auto" w:fill="FFFFFF"/>
        </w:rPr>
      </w:pPr>
      <w:bookmarkStart w:id="0" w:name="startOfSel"/>
      <w:r>
        <w:t xml:space="preserve">1. </w:t>
      </w:r>
      <w:r w:rsidR="00594269">
        <w:t xml:space="preserve">Vector processors and parallel processors increase performance by reducing </w:t>
      </w:r>
      <w:r w:rsidR="005B5E4E" w:rsidRPr="0083561E">
        <w:t>___________</w:t>
      </w:r>
      <w:r w:rsidR="005B5E4E">
        <w:t>.</w:t>
      </w:r>
    </w:p>
    <w:bookmarkEnd w:id="0"/>
    <w:p w14:paraId="5CBBABA1" w14:textId="77777777" w:rsidR="00594269" w:rsidRPr="00C356E4" w:rsidRDefault="00A5377D" w:rsidP="00A67A82">
      <w:pPr>
        <w:pStyle w:val="ListBullet"/>
        <w:rPr>
          <w:shd w:val="clear" w:color="auto" w:fill="FFFFFF"/>
        </w:rPr>
      </w:pPr>
      <w:r w:rsidRPr="00A67A82">
        <w:t xml:space="preserve">A. </w:t>
      </w:r>
      <w:r w:rsidR="00594269" w:rsidRPr="00A67A82">
        <w:t>CPU time</w:t>
      </w:r>
    </w:p>
    <w:p w14:paraId="26B4308F" w14:textId="77777777" w:rsidR="00594269" w:rsidRPr="00C356E4" w:rsidRDefault="00A5377D" w:rsidP="00A67A82">
      <w:pPr>
        <w:pStyle w:val="ListBullet"/>
        <w:rPr>
          <w:shd w:val="clear" w:color="auto" w:fill="FFFFFF"/>
        </w:rPr>
      </w:pPr>
      <w:r w:rsidRPr="00A67A82">
        <w:t xml:space="preserve">B. </w:t>
      </w:r>
      <w:r w:rsidR="00594269" w:rsidRPr="00A67A82">
        <w:t>Memory time</w:t>
      </w:r>
    </w:p>
    <w:p w14:paraId="69B79518" w14:textId="77777777" w:rsidR="00594269" w:rsidRPr="00C356E4" w:rsidRDefault="00A5377D" w:rsidP="00A67A82">
      <w:pPr>
        <w:pStyle w:val="ListBullet"/>
        <w:rPr>
          <w:shd w:val="clear" w:color="auto" w:fill="FFFFFF"/>
        </w:rPr>
      </w:pPr>
      <w:r w:rsidRPr="00A67A82">
        <w:t xml:space="preserve">C. </w:t>
      </w:r>
      <w:r w:rsidR="00594269" w:rsidRPr="00A67A82">
        <w:t>Output time</w:t>
      </w:r>
    </w:p>
    <w:p w14:paraId="42DFADEF" w14:textId="77777777" w:rsidR="00594269" w:rsidRPr="00C356E4" w:rsidRDefault="00A5377D" w:rsidP="00A67A82">
      <w:pPr>
        <w:pStyle w:val="ListBullet"/>
        <w:rPr>
          <w:shd w:val="clear" w:color="auto" w:fill="FFFFFF"/>
        </w:rPr>
      </w:pPr>
      <w:r w:rsidRPr="00A67A82">
        <w:t xml:space="preserve">D. </w:t>
      </w:r>
      <w:r w:rsidR="00594269" w:rsidRPr="00A67A82">
        <w:t>Compilation time</w:t>
      </w:r>
    </w:p>
    <w:p w14:paraId="1A20791A" w14:textId="77777777" w:rsidR="00594269" w:rsidRPr="00C356E4" w:rsidRDefault="00A5377D" w:rsidP="00A67A82">
      <w:pPr>
        <w:pStyle w:val="Answer"/>
        <w:rPr>
          <w:shd w:val="clear" w:color="auto" w:fill="FFFFFF"/>
        </w:rPr>
      </w:pPr>
      <w:r>
        <w:t>&lt;</w:t>
      </w:r>
      <w:r w:rsidR="00594269">
        <w:t xml:space="preserve">Answer: </w:t>
      </w:r>
      <w:r>
        <w:t>A&gt;</w:t>
      </w:r>
    </w:p>
    <w:p w14:paraId="6AD294AA" w14:textId="77777777" w:rsidR="00594269" w:rsidRPr="009238FE" w:rsidRDefault="00594269" w:rsidP="00DE41C0">
      <w:pPr>
        <w:pStyle w:val="NormalWeb"/>
        <w:rPr>
          <w:lang w:eastAsia="en-US"/>
        </w:rPr>
      </w:pPr>
      <w:r w:rsidRPr="009238FE">
        <w:rPr>
          <w:lang w:eastAsia="en-US"/>
        </w:rPr>
        <w:t>Topic: Performance Measurement and Analysis</w:t>
      </w:r>
    </w:p>
    <w:p w14:paraId="2B9E1CC5" w14:textId="77777777" w:rsidR="00594269" w:rsidRPr="009238FE" w:rsidRDefault="00594269" w:rsidP="00DE41C0">
      <w:pPr>
        <w:pStyle w:val="NormalWeb"/>
        <w:rPr>
          <w:lang w:eastAsia="en-US"/>
        </w:rPr>
      </w:pPr>
      <w:r w:rsidRPr="009238FE">
        <w:rPr>
          <w:lang w:eastAsia="en-US"/>
        </w:rPr>
        <w:t xml:space="preserve">Difficulty: medium </w:t>
      </w:r>
    </w:p>
    <w:p w14:paraId="6BC27154" w14:textId="77777777" w:rsidR="00594269" w:rsidRPr="009238FE" w:rsidRDefault="00594269" w:rsidP="00DE41C0">
      <w:pPr>
        <w:pStyle w:val="NormalWeb"/>
        <w:rPr>
          <w:lang w:eastAsia="en-US"/>
        </w:rPr>
      </w:pPr>
      <w:r w:rsidRPr="009238FE">
        <w:rPr>
          <w:lang w:eastAsia="en-US"/>
        </w:rPr>
        <w:t>Page: 634</w:t>
      </w:r>
    </w:p>
    <w:p w14:paraId="1D829376" w14:textId="77777777" w:rsidR="00A5377D" w:rsidRPr="00C356E4" w:rsidRDefault="00A5377D" w:rsidP="00A5377D">
      <w:pPr>
        <w:pStyle w:val="Heading1"/>
        <w:tabs>
          <w:tab w:val="center" w:pos="4320"/>
        </w:tabs>
        <w:rPr>
          <w:shd w:val="clear" w:color="auto" w:fill="FFFFFF"/>
        </w:rPr>
      </w:pPr>
      <w:r w:rsidRPr="002D4795">
        <w:t>True/False</w:t>
      </w:r>
    </w:p>
    <w:p w14:paraId="355FD7BB" w14:textId="77777777" w:rsidR="00594269" w:rsidRPr="00C356E4" w:rsidRDefault="00A5377D" w:rsidP="00A5377D">
      <w:pPr>
        <w:ind w:left="360"/>
        <w:rPr>
          <w:shd w:val="clear" w:color="auto" w:fill="FFFFFF"/>
        </w:rPr>
      </w:pPr>
      <w:r>
        <w:t xml:space="preserve">2. </w:t>
      </w:r>
      <w:r w:rsidR="00594269">
        <w:t>Mathematical and statistical tools give us many ways</w:t>
      </w:r>
      <w:r w:rsidR="00E827D0">
        <w:t xml:space="preserve"> </w:t>
      </w:r>
      <w:r w:rsidR="00594269">
        <w:t>to rate the overall performance of a system and its components.</w:t>
      </w:r>
    </w:p>
    <w:p w14:paraId="38E3EDD0" w14:textId="77777777" w:rsidR="00594269" w:rsidRPr="00C356E4" w:rsidRDefault="00A5377D" w:rsidP="00E827D0">
      <w:pPr>
        <w:pStyle w:val="Answer"/>
        <w:rPr>
          <w:shd w:val="clear" w:color="auto" w:fill="FFFFFF"/>
        </w:rPr>
      </w:pPr>
      <w:r>
        <w:t>&lt;</w:t>
      </w:r>
      <w:r w:rsidR="00594269">
        <w:t xml:space="preserve">Answer: </w:t>
      </w:r>
      <w:r>
        <w:t>T</w:t>
      </w:r>
      <w:r w:rsidR="00594269">
        <w:t>rue</w:t>
      </w:r>
      <w:r>
        <w:t>&gt;</w:t>
      </w:r>
    </w:p>
    <w:p w14:paraId="1B2705FA" w14:textId="77777777" w:rsidR="00594269" w:rsidRPr="00EC1A89" w:rsidRDefault="00594269" w:rsidP="00DE41C0">
      <w:pPr>
        <w:pStyle w:val="NormalWeb"/>
      </w:pPr>
      <w:r>
        <w:t>Topic: Performance Measurement and Analysis</w:t>
      </w:r>
    </w:p>
    <w:p w14:paraId="431D1140" w14:textId="77777777" w:rsidR="00594269" w:rsidRPr="00EC1A89" w:rsidRDefault="00594269" w:rsidP="00DE41C0">
      <w:pPr>
        <w:pStyle w:val="NormalWeb"/>
      </w:pPr>
      <w:r>
        <w:t xml:space="preserve">Difficulty: medium </w:t>
      </w:r>
    </w:p>
    <w:p w14:paraId="4D2B9E63" w14:textId="77777777" w:rsidR="00594269" w:rsidRPr="00EC1A89" w:rsidRDefault="00594269" w:rsidP="00DE41C0">
      <w:pPr>
        <w:pStyle w:val="NormalWeb"/>
      </w:pPr>
      <w:r>
        <w:t>Page: 635</w:t>
      </w:r>
    </w:p>
    <w:p w14:paraId="1D682983" w14:textId="77777777" w:rsidR="00A5377D" w:rsidRPr="00C356E4" w:rsidRDefault="00A5377D" w:rsidP="00A5377D">
      <w:pPr>
        <w:pStyle w:val="Heading1"/>
        <w:rPr>
          <w:shd w:val="clear" w:color="auto" w:fill="FFFFFF"/>
        </w:rPr>
      </w:pPr>
      <w:r w:rsidRPr="002D4795">
        <w:t>Multiple Choice</w:t>
      </w:r>
      <w:r>
        <w:t xml:space="preserve">s </w:t>
      </w:r>
      <w:r w:rsidRPr="002D4795">
        <w:t>Static</w:t>
      </w:r>
    </w:p>
    <w:p w14:paraId="400D4F7F" w14:textId="77777777" w:rsidR="00594269" w:rsidRPr="00C356E4" w:rsidRDefault="00A5377D" w:rsidP="00E827D0">
      <w:pPr>
        <w:rPr>
          <w:shd w:val="clear" w:color="auto" w:fill="FFFFFF"/>
        </w:rPr>
      </w:pPr>
      <w:r>
        <w:t xml:space="preserve">3. </w:t>
      </w:r>
      <w:r w:rsidR="00594269">
        <w:t>Measures of</w:t>
      </w:r>
      <w:r w:rsidR="005B5E4E" w:rsidRPr="0083561E">
        <w:t xml:space="preserve">___________ </w:t>
      </w:r>
      <w:r w:rsidR="00594269">
        <w:t>indicate to us the expected behavior of the sampled system</w:t>
      </w:r>
      <w:r w:rsidR="005B5E4E">
        <w:t>.</w:t>
      </w:r>
    </w:p>
    <w:p w14:paraId="59AF8ADC" w14:textId="77777777" w:rsidR="00594269" w:rsidRPr="00C356E4" w:rsidRDefault="00A5377D" w:rsidP="00E827D0">
      <w:pPr>
        <w:pStyle w:val="ListBullet"/>
        <w:rPr>
          <w:shd w:val="clear" w:color="auto" w:fill="FFFFFF"/>
        </w:rPr>
      </w:pPr>
      <w:r w:rsidRPr="00A67A82">
        <w:t xml:space="preserve">A. </w:t>
      </w:r>
      <w:r w:rsidR="00594269" w:rsidRPr="00A67A82">
        <w:t>central tendency</w:t>
      </w:r>
    </w:p>
    <w:p w14:paraId="3E6EFDF4" w14:textId="77777777" w:rsidR="00594269" w:rsidRPr="00C356E4" w:rsidRDefault="00A5377D" w:rsidP="00E827D0">
      <w:pPr>
        <w:pStyle w:val="ListBullet"/>
        <w:rPr>
          <w:shd w:val="clear" w:color="auto" w:fill="FFFFFF"/>
        </w:rPr>
      </w:pPr>
      <w:r w:rsidRPr="00A67A82">
        <w:t xml:space="preserve">B. </w:t>
      </w:r>
      <w:r w:rsidR="00594269" w:rsidRPr="00A67A82">
        <w:t>Throughput</w:t>
      </w:r>
    </w:p>
    <w:p w14:paraId="43113FEC" w14:textId="77777777" w:rsidR="00594269" w:rsidRPr="00C356E4" w:rsidRDefault="00A5377D" w:rsidP="00E827D0">
      <w:pPr>
        <w:pStyle w:val="ListBullet"/>
        <w:rPr>
          <w:shd w:val="clear" w:color="auto" w:fill="FFFFFF"/>
        </w:rPr>
      </w:pPr>
      <w:r w:rsidRPr="00A67A82">
        <w:t xml:space="preserve">C. </w:t>
      </w:r>
      <w:r w:rsidR="00594269" w:rsidRPr="00A67A82">
        <w:t>response time</w:t>
      </w:r>
    </w:p>
    <w:p w14:paraId="07CE291D" w14:textId="77777777" w:rsidR="00594269" w:rsidRPr="00C356E4" w:rsidRDefault="00A5377D" w:rsidP="00E827D0">
      <w:pPr>
        <w:pStyle w:val="ListBullet"/>
        <w:rPr>
          <w:shd w:val="clear" w:color="auto" w:fill="FFFFFF"/>
        </w:rPr>
      </w:pPr>
      <w:r w:rsidRPr="00A67A82">
        <w:t xml:space="preserve">D. </w:t>
      </w:r>
      <w:r w:rsidR="00594269" w:rsidRPr="00A67A82">
        <w:t>Compilation time</w:t>
      </w:r>
    </w:p>
    <w:p w14:paraId="0B0BF1FD" w14:textId="77777777" w:rsidR="00594269" w:rsidRPr="00C356E4" w:rsidRDefault="00A5377D" w:rsidP="00E827D0">
      <w:pPr>
        <w:pStyle w:val="Answer"/>
        <w:rPr>
          <w:shd w:val="clear" w:color="auto" w:fill="FFFFFF"/>
        </w:rPr>
      </w:pPr>
      <w:r>
        <w:t>&lt;</w:t>
      </w:r>
      <w:r w:rsidR="00594269">
        <w:t xml:space="preserve">Answer: </w:t>
      </w:r>
      <w:r>
        <w:t>A&gt;</w:t>
      </w:r>
    </w:p>
    <w:p w14:paraId="644F3014" w14:textId="77777777" w:rsidR="00594269" w:rsidRPr="00EC1A89" w:rsidRDefault="00594269" w:rsidP="00DE41C0">
      <w:pPr>
        <w:pStyle w:val="NormalWeb"/>
      </w:pPr>
      <w:r>
        <w:t>Topic: Performance Measurement and Analysis</w:t>
      </w:r>
    </w:p>
    <w:p w14:paraId="4CF45FCF" w14:textId="77777777" w:rsidR="00594269" w:rsidRPr="00EC1A89" w:rsidRDefault="00594269" w:rsidP="00DE41C0">
      <w:pPr>
        <w:pStyle w:val="NormalWeb"/>
      </w:pPr>
      <w:r>
        <w:t xml:space="preserve">Difficulty: medium </w:t>
      </w:r>
    </w:p>
    <w:p w14:paraId="560C5B4B" w14:textId="77777777" w:rsidR="00594269" w:rsidRPr="00EC1A89" w:rsidRDefault="00594269" w:rsidP="00DE41C0">
      <w:pPr>
        <w:pStyle w:val="NormalWeb"/>
      </w:pPr>
      <w:r>
        <w:t>Page: 636</w:t>
      </w:r>
    </w:p>
    <w:p w14:paraId="331736F2" w14:textId="77777777" w:rsidR="00594269" w:rsidRPr="00C356E4" w:rsidRDefault="00A5377D" w:rsidP="00A5377D">
      <w:pPr>
        <w:ind w:left="360"/>
        <w:rPr>
          <w:shd w:val="clear" w:color="auto" w:fill="FFFFFF"/>
        </w:rPr>
      </w:pPr>
      <w:r>
        <w:t xml:space="preserve">4. </w:t>
      </w:r>
      <w:r w:rsidR="00594269">
        <w:t xml:space="preserve">It would be easy for the computer buyer if there were some way to classify systems according to a </w:t>
      </w:r>
      <w:r w:rsidR="005B5E4E" w:rsidRPr="0083561E">
        <w:t>___________</w:t>
      </w:r>
      <w:r w:rsidR="005B5E4E">
        <w:t>.</w:t>
      </w:r>
    </w:p>
    <w:p w14:paraId="1CA3AE91" w14:textId="77777777" w:rsidR="00594269" w:rsidRPr="00C356E4" w:rsidRDefault="00A5377D" w:rsidP="00E827D0">
      <w:pPr>
        <w:pStyle w:val="ListBullet"/>
        <w:rPr>
          <w:shd w:val="clear" w:color="auto" w:fill="FFFFFF"/>
        </w:rPr>
      </w:pPr>
      <w:r w:rsidRPr="00A67A82">
        <w:t xml:space="preserve">A. </w:t>
      </w:r>
      <w:r w:rsidR="00594269" w:rsidRPr="00A67A82">
        <w:t>Metric</w:t>
      </w:r>
    </w:p>
    <w:p w14:paraId="4E6CC38C" w14:textId="77777777" w:rsidR="00594269" w:rsidRPr="00C356E4" w:rsidRDefault="00A5377D" w:rsidP="00E827D0">
      <w:pPr>
        <w:pStyle w:val="ListBullet"/>
        <w:rPr>
          <w:shd w:val="clear" w:color="auto" w:fill="FFFFFF"/>
        </w:rPr>
      </w:pPr>
      <w:r w:rsidRPr="00A67A82">
        <w:t xml:space="preserve">B. </w:t>
      </w:r>
      <w:r w:rsidR="00594269" w:rsidRPr="00A67A82">
        <w:t>Method</w:t>
      </w:r>
    </w:p>
    <w:p w14:paraId="3D96A7A7" w14:textId="77777777" w:rsidR="00594269" w:rsidRPr="00C356E4" w:rsidRDefault="00A5377D" w:rsidP="00E827D0">
      <w:pPr>
        <w:pStyle w:val="ListBullet"/>
        <w:rPr>
          <w:shd w:val="clear" w:color="auto" w:fill="FFFFFF"/>
        </w:rPr>
      </w:pPr>
      <w:r w:rsidRPr="00A67A82">
        <w:lastRenderedPageBreak/>
        <w:t xml:space="preserve">C. </w:t>
      </w:r>
      <w:r w:rsidR="00594269" w:rsidRPr="00A67A82">
        <w:t>Ranking</w:t>
      </w:r>
    </w:p>
    <w:p w14:paraId="57AA8AAF" w14:textId="77777777" w:rsidR="00594269" w:rsidRPr="00C356E4" w:rsidRDefault="00A5377D" w:rsidP="00E827D0">
      <w:pPr>
        <w:pStyle w:val="ListBullet"/>
        <w:rPr>
          <w:shd w:val="clear" w:color="auto" w:fill="FFFFFF"/>
        </w:rPr>
      </w:pPr>
      <w:r w:rsidRPr="00A67A82">
        <w:t xml:space="preserve">D. </w:t>
      </w:r>
      <w:r w:rsidR="005B5E4E">
        <w:t>C</w:t>
      </w:r>
      <w:r w:rsidR="00594269" w:rsidRPr="00A67A82">
        <w:t>adre</w:t>
      </w:r>
    </w:p>
    <w:p w14:paraId="44972D52" w14:textId="77777777" w:rsidR="00594269" w:rsidRPr="00C356E4" w:rsidRDefault="00A5377D" w:rsidP="00E827D0">
      <w:pPr>
        <w:pStyle w:val="Answer"/>
        <w:rPr>
          <w:shd w:val="clear" w:color="auto" w:fill="FFFFFF"/>
        </w:rPr>
      </w:pPr>
      <w:r>
        <w:t>&lt;</w:t>
      </w:r>
      <w:r w:rsidR="00594269">
        <w:t xml:space="preserve">Answer: </w:t>
      </w:r>
      <w:r>
        <w:t>A&gt;</w:t>
      </w:r>
    </w:p>
    <w:p w14:paraId="76B28325" w14:textId="77777777" w:rsidR="00594269" w:rsidRPr="00EC1A89" w:rsidRDefault="00594269" w:rsidP="00DE41C0">
      <w:pPr>
        <w:pStyle w:val="NormalWeb"/>
      </w:pPr>
      <w:r>
        <w:t>Topic: Performance Measurement and Analysis</w:t>
      </w:r>
    </w:p>
    <w:p w14:paraId="395E12E9" w14:textId="77777777" w:rsidR="00594269" w:rsidRPr="00EC1A89" w:rsidRDefault="00594269" w:rsidP="00DE41C0">
      <w:pPr>
        <w:pStyle w:val="NormalWeb"/>
      </w:pPr>
      <w:r>
        <w:t xml:space="preserve">Difficulty: medium </w:t>
      </w:r>
    </w:p>
    <w:p w14:paraId="690840D8" w14:textId="77777777" w:rsidR="00594269" w:rsidRPr="00EC1A89" w:rsidRDefault="00594269" w:rsidP="00DE41C0">
      <w:pPr>
        <w:pStyle w:val="NormalWeb"/>
      </w:pPr>
      <w:r>
        <w:t>Page: 643</w:t>
      </w:r>
    </w:p>
    <w:p w14:paraId="7CAC9441" w14:textId="77777777" w:rsidR="00A5377D" w:rsidRPr="00C356E4" w:rsidRDefault="00A5377D" w:rsidP="00A5377D">
      <w:pPr>
        <w:pStyle w:val="Heading1"/>
        <w:tabs>
          <w:tab w:val="center" w:pos="4320"/>
        </w:tabs>
        <w:rPr>
          <w:shd w:val="clear" w:color="auto" w:fill="FFFFFF"/>
        </w:rPr>
      </w:pPr>
      <w:r w:rsidRPr="002D4795">
        <w:t>True/False</w:t>
      </w:r>
    </w:p>
    <w:p w14:paraId="03C07023" w14:textId="77777777" w:rsidR="00594269" w:rsidRPr="00C356E4" w:rsidRDefault="00A5377D" w:rsidP="00A5377D">
      <w:pPr>
        <w:ind w:left="360"/>
        <w:rPr>
          <w:shd w:val="clear" w:color="auto" w:fill="FFFFFF"/>
        </w:rPr>
      </w:pPr>
      <w:r>
        <w:t xml:space="preserve">5. </w:t>
      </w:r>
      <w:r w:rsidR="005B5E4E">
        <w:t>A</w:t>
      </w:r>
      <w:r w:rsidR="00594269">
        <w:t xml:space="preserve"> CPU running at double the clock speed of another is likely to give better CPU throughput.</w:t>
      </w:r>
    </w:p>
    <w:p w14:paraId="089A9F32" w14:textId="77777777" w:rsidR="00594269" w:rsidRPr="00C356E4" w:rsidRDefault="00A5377D" w:rsidP="00E827D0">
      <w:pPr>
        <w:pStyle w:val="Answer"/>
        <w:rPr>
          <w:shd w:val="clear" w:color="auto" w:fill="FFFFFF"/>
        </w:rPr>
      </w:pPr>
      <w:r>
        <w:t>&lt;</w:t>
      </w:r>
      <w:r w:rsidR="00594269">
        <w:t xml:space="preserve">Answer: </w:t>
      </w:r>
      <w:r>
        <w:t>T</w:t>
      </w:r>
      <w:r w:rsidR="00594269">
        <w:t>rue</w:t>
      </w:r>
      <w:r>
        <w:t>&gt;</w:t>
      </w:r>
    </w:p>
    <w:p w14:paraId="2EDA08A6" w14:textId="77777777" w:rsidR="00594269" w:rsidRPr="00EC1A89" w:rsidRDefault="00594269" w:rsidP="00DE41C0">
      <w:pPr>
        <w:pStyle w:val="NormalWeb"/>
      </w:pPr>
      <w:r>
        <w:t>Topic: Performance Measurement and Analysis</w:t>
      </w:r>
    </w:p>
    <w:p w14:paraId="7D8A86B7" w14:textId="77777777" w:rsidR="00594269" w:rsidRPr="00EC1A89" w:rsidRDefault="00594269" w:rsidP="00DE41C0">
      <w:pPr>
        <w:pStyle w:val="NormalWeb"/>
      </w:pPr>
      <w:r>
        <w:t xml:space="preserve">Difficulty: medium </w:t>
      </w:r>
    </w:p>
    <w:p w14:paraId="465F2672" w14:textId="77777777" w:rsidR="00594269" w:rsidRPr="00EC1A89" w:rsidRDefault="00594269" w:rsidP="00DE41C0">
      <w:pPr>
        <w:pStyle w:val="NormalWeb"/>
      </w:pPr>
      <w:r>
        <w:t>Page: 644</w:t>
      </w:r>
    </w:p>
    <w:p w14:paraId="4B52C8F1" w14:textId="77777777" w:rsidR="00A5377D" w:rsidRPr="00C356E4" w:rsidRDefault="00A5377D" w:rsidP="00A5377D">
      <w:pPr>
        <w:pStyle w:val="Heading1"/>
        <w:rPr>
          <w:shd w:val="clear" w:color="auto" w:fill="FFFFFF"/>
        </w:rPr>
      </w:pPr>
      <w:r w:rsidRPr="002D4795">
        <w:t>Multiple Choice</w:t>
      </w:r>
      <w:r>
        <w:t xml:space="preserve">s </w:t>
      </w:r>
      <w:r w:rsidRPr="002D4795">
        <w:t>Static</w:t>
      </w:r>
    </w:p>
    <w:p w14:paraId="41F3A41C" w14:textId="77777777" w:rsidR="00594269" w:rsidRPr="00C356E4" w:rsidRDefault="00A5377D" w:rsidP="00A5377D">
      <w:pPr>
        <w:ind w:left="360"/>
        <w:rPr>
          <w:shd w:val="clear" w:color="auto" w:fill="FFFFFF"/>
        </w:rPr>
      </w:pPr>
      <w:r>
        <w:t xml:space="preserve">6. </w:t>
      </w:r>
      <w:r w:rsidR="00594269">
        <w:t>SPEC stands for</w:t>
      </w:r>
      <w:r w:rsidR="005B5E4E" w:rsidRPr="0083561E">
        <w:t>___________</w:t>
      </w:r>
      <w:r w:rsidR="005B5E4E">
        <w:t>.</w:t>
      </w:r>
    </w:p>
    <w:p w14:paraId="3AEBA8DA" w14:textId="77777777" w:rsidR="00594269" w:rsidRPr="00C356E4" w:rsidRDefault="00A5377D" w:rsidP="00E827D0">
      <w:pPr>
        <w:pStyle w:val="ListBullet"/>
        <w:rPr>
          <w:shd w:val="clear" w:color="auto" w:fill="FFFFFF"/>
        </w:rPr>
      </w:pPr>
      <w:r w:rsidRPr="00A67A82">
        <w:t xml:space="preserve">A. </w:t>
      </w:r>
      <w:r w:rsidR="00594269" w:rsidRPr="00A67A82">
        <w:t>System Performance Evaluation Corporation</w:t>
      </w:r>
    </w:p>
    <w:p w14:paraId="7DB9957F" w14:textId="77777777" w:rsidR="00594269" w:rsidRPr="00C356E4" w:rsidRDefault="00A5377D" w:rsidP="00E827D0">
      <w:pPr>
        <w:pStyle w:val="ListBullet"/>
        <w:rPr>
          <w:shd w:val="clear" w:color="auto" w:fill="FFFFFF"/>
        </w:rPr>
      </w:pPr>
      <w:r w:rsidRPr="00A67A82">
        <w:t xml:space="preserve">B. </w:t>
      </w:r>
      <w:r w:rsidR="00594269" w:rsidRPr="00A67A82">
        <w:t>Standard Performance Evaluation Computer</w:t>
      </w:r>
    </w:p>
    <w:p w14:paraId="53A93554" w14:textId="77777777" w:rsidR="00594269" w:rsidRPr="00C356E4" w:rsidRDefault="00A5377D" w:rsidP="00E827D0">
      <w:pPr>
        <w:pStyle w:val="ListBullet"/>
        <w:rPr>
          <w:shd w:val="clear" w:color="auto" w:fill="FFFFFF"/>
        </w:rPr>
      </w:pPr>
      <w:r w:rsidRPr="00A67A82">
        <w:t xml:space="preserve">C. </w:t>
      </w:r>
      <w:r w:rsidR="00594269" w:rsidRPr="00A67A82">
        <w:t>Standard Perdominant Evaluation Corporation</w:t>
      </w:r>
    </w:p>
    <w:p w14:paraId="1D6FABAA" w14:textId="77777777" w:rsidR="00594269" w:rsidRPr="00C356E4" w:rsidRDefault="00A5377D" w:rsidP="00E827D0">
      <w:pPr>
        <w:pStyle w:val="ListBullet"/>
        <w:rPr>
          <w:shd w:val="clear" w:color="auto" w:fill="FFFFFF"/>
        </w:rPr>
      </w:pPr>
      <w:r w:rsidRPr="00A67A82">
        <w:t xml:space="preserve">D. </w:t>
      </w:r>
      <w:r w:rsidR="00594269" w:rsidRPr="00A67A82">
        <w:t>Standard Performance Evaluation Corporation</w:t>
      </w:r>
    </w:p>
    <w:p w14:paraId="60194B8F" w14:textId="77777777" w:rsidR="00594269" w:rsidRPr="00C356E4" w:rsidRDefault="00A5377D" w:rsidP="00E827D0">
      <w:pPr>
        <w:pStyle w:val="Answer"/>
        <w:rPr>
          <w:shd w:val="clear" w:color="auto" w:fill="FFFFFF"/>
        </w:rPr>
      </w:pPr>
      <w:r>
        <w:t>&lt;</w:t>
      </w:r>
      <w:r w:rsidR="00594269">
        <w:t xml:space="preserve">Answer: </w:t>
      </w:r>
      <w:r>
        <w:t>D&gt;</w:t>
      </w:r>
    </w:p>
    <w:p w14:paraId="45748CA2" w14:textId="77777777" w:rsidR="00594269" w:rsidRPr="00EC1A89" w:rsidRDefault="00594269" w:rsidP="00DE41C0">
      <w:pPr>
        <w:pStyle w:val="NormalWeb"/>
      </w:pPr>
      <w:r>
        <w:t>Topic: Performance Measurement and Analysis</w:t>
      </w:r>
    </w:p>
    <w:p w14:paraId="2343FAF8" w14:textId="77777777" w:rsidR="00594269" w:rsidRPr="00EC1A89" w:rsidRDefault="00594269" w:rsidP="00DE41C0">
      <w:pPr>
        <w:pStyle w:val="NormalWeb"/>
      </w:pPr>
      <w:r>
        <w:t xml:space="preserve">Difficulty: medium </w:t>
      </w:r>
    </w:p>
    <w:p w14:paraId="01FFC6F4" w14:textId="77777777" w:rsidR="00594269" w:rsidRPr="00EC1A89" w:rsidRDefault="00594269" w:rsidP="00DE41C0">
      <w:pPr>
        <w:pStyle w:val="NormalWeb"/>
      </w:pPr>
      <w:r>
        <w:t>Page: 648</w:t>
      </w:r>
    </w:p>
    <w:p w14:paraId="4C801D5C" w14:textId="77777777" w:rsidR="00594269" w:rsidRPr="00C356E4" w:rsidRDefault="00A5377D" w:rsidP="00A5377D">
      <w:pPr>
        <w:ind w:left="360"/>
        <w:rPr>
          <w:shd w:val="clear" w:color="auto" w:fill="FFFFFF"/>
        </w:rPr>
      </w:pPr>
      <w:r>
        <w:t xml:space="preserve">7. </w:t>
      </w:r>
      <w:r w:rsidR="00594269">
        <w:t>The final collection of kernel programs is called a</w:t>
      </w:r>
      <w:r w:rsidR="005B5E4E" w:rsidRPr="0083561E">
        <w:t>___________</w:t>
      </w:r>
      <w:r w:rsidR="005B5E4E">
        <w:t>.</w:t>
      </w:r>
    </w:p>
    <w:p w14:paraId="69F33E65" w14:textId="77777777" w:rsidR="00594269" w:rsidRPr="00C356E4" w:rsidRDefault="00A5377D" w:rsidP="00E827D0">
      <w:pPr>
        <w:pStyle w:val="ListBullet"/>
        <w:rPr>
          <w:shd w:val="clear" w:color="auto" w:fill="FFFFFF"/>
        </w:rPr>
      </w:pPr>
      <w:r w:rsidRPr="00A67A82">
        <w:t xml:space="preserve">A. </w:t>
      </w:r>
      <w:r w:rsidR="005B5E4E">
        <w:t>B</w:t>
      </w:r>
      <w:r w:rsidR="00594269" w:rsidRPr="00A67A82">
        <w:t>enchmark suite.</w:t>
      </w:r>
    </w:p>
    <w:p w14:paraId="33AD8FB8" w14:textId="77777777" w:rsidR="00594269" w:rsidRPr="00C356E4" w:rsidRDefault="00A5377D" w:rsidP="00E827D0">
      <w:pPr>
        <w:pStyle w:val="ListBullet"/>
        <w:rPr>
          <w:shd w:val="clear" w:color="auto" w:fill="FFFFFF"/>
        </w:rPr>
      </w:pPr>
      <w:r w:rsidRPr="00A67A82">
        <w:t xml:space="preserve">B. </w:t>
      </w:r>
      <w:r w:rsidR="005B5E4E">
        <w:t>B</w:t>
      </w:r>
      <w:r w:rsidR="00594269" w:rsidRPr="00A67A82">
        <w:t>enchmark group</w:t>
      </w:r>
    </w:p>
    <w:p w14:paraId="246F5652" w14:textId="77777777" w:rsidR="00594269" w:rsidRPr="00C356E4" w:rsidRDefault="00A5377D" w:rsidP="00E827D0">
      <w:pPr>
        <w:pStyle w:val="ListBullet"/>
        <w:rPr>
          <w:shd w:val="clear" w:color="auto" w:fill="FFFFFF"/>
        </w:rPr>
      </w:pPr>
      <w:r w:rsidRPr="00A67A82">
        <w:t xml:space="preserve">C. </w:t>
      </w:r>
      <w:r w:rsidR="005B5E4E">
        <w:t>B</w:t>
      </w:r>
      <w:r w:rsidR="00594269" w:rsidRPr="00A67A82">
        <w:t>enchmark route</w:t>
      </w:r>
    </w:p>
    <w:p w14:paraId="5E4F3E69" w14:textId="77777777" w:rsidR="00594269" w:rsidRPr="00C356E4" w:rsidRDefault="00A5377D" w:rsidP="00E827D0">
      <w:pPr>
        <w:pStyle w:val="ListBullet"/>
        <w:rPr>
          <w:shd w:val="clear" w:color="auto" w:fill="FFFFFF"/>
        </w:rPr>
      </w:pPr>
      <w:r w:rsidRPr="00A67A82">
        <w:t xml:space="preserve">D. </w:t>
      </w:r>
      <w:r w:rsidR="005B5E4E">
        <w:t>B</w:t>
      </w:r>
      <w:r w:rsidR="00594269" w:rsidRPr="00A67A82">
        <w:t>enchmark tree</w:t>
      </w:r>
    </w:p>
    <w:p w14:paraId="211A2BF2" w14:textId="77777777" w:rsidR="00594269" w:rsidRPr="00C356E4" w:rsidRDefault="00A5377D" w:rsidP="00E827D0">
      <w:pPr>
        <w:pStyle w:val="Answer"/>
        <w:rPr>
          <w:shd w:val="clear" w:color="auto" w:fill="FFFFFF"/>
        </w:rPr>
      </w:pPr>
      <w:r>
        <w:t>&lt;</w:t>
      </w:r>
      <w:r w:rsidR="00594269">
        <w:t xml:space="preserve">Answer </w:t>
      </w:r>
      <w:r>
        <w:t>A&gt;</w:t>
      </w:r>
    </w:p>
    <w:p w14:paraId="0414A8AD" w14:textId="77777777" w:rsidR="00594269" w:rsidRPr="00C356E4" w:rsidRDefault="00594269" w:rsidP="00594269">
      <w:pPr>
        <w:widowControl w:val="0"/>
        <w:autoSpaceDE w:val="0"/>
        <w:autoSpaceDN w:val="0"/>
        <w:adjustRightInd w:val="0"/>
        <w:ind w:left="360"/>
        <w:rPr>
          <w:shd w:val="clear" w:color="auto" w:fill="FFFFFF"/>
        </w:rPr>
      </w:pPr>
      <w:r>
        <w:rPr>
          <w:rFonts w:ascii="Times" w:hAnsi="Times" w:cs="Times"/>
        </w:rPr>
        <w:t>Topic: Performance Measurement and Analysis</w:t>
      </w:r>
    </w:p>
    <w:p w14:paraId="2797AC72" w14:textId="77777777" w:rsidR="00594269" w:rsidRPr="00C356E4" w:rsidRDefault="00594269" w:rsidP="00594269">
      <w:pPr>
        <w:widowControl w:val="0"/>
        <w:autoSpaceDE w:val="0"/>
        <w:autoSpaceDN w:val="0"/>
        <w:adjustRightInd w:val="0"/>
        <w:ind w:left="360"/>
        <w:rPr>
          <w:shd w:val="clear" w:color="auto" w:fill="FFFFFF"/>
        </w:rPr>
      </w:pPr>
      <w:r>
        <w:rPr>
          <w:rFonts w:ascii="Times" w:hAnsi="Times" w:cs="Times"/>
        </w:rPr>
        <w:t xml:space="preserve">Difficulty: medium </w:t>
      </w:r>
    </w:p>
    <w:p w14:paraId="00BF62B7" w14:textId="77777777" w:rsidR="00594269" w:rsidRPr="00C356E4" w:rsidRDefault="00594269" w:rsidP="00594269">
      <w:pPr>
        <w:ind w:left="360"/>
        <w:rPr>
          <w:shd w:val="clear" w:color="auto" w:fill="FFFFFF"/>
        </w:rPr>
      </w:pPr>
      <w:r>
        <w:rPr>
          <w:rFonts w:ascii="Times" w:hAnsi="Times" w:cs="Times"/>
        </w:rPr>
        <w:lastRenderedPageBreak/>
        <w:t>Page: 648</w:t>
      </w:r>
    </w:p>
    <w:p w14:paraId="493ABD07" w14:textId="77777777" w:rsidR="00594269" w:rsidRPr="00C356E4" w:rsidRDefault="00A5377D" w:rsidP="00A5377D">
      <w:pPr>
        <w:ind w:left="360"/>
        <w:rPr>
          <w:shd w:val="clear" w:color="auto" w:fill="FFFFFF"/>
        </w:rPr>
      </w:pPr>
      <w:r>
        <w:t xml:space="preserve">8. </w:t>
      </w:r>
      <w:r w:rsidR="005B5E4E" w:rsidRPr="0083561E">
        <w:t xml:space="preserve">___________ </w:t>
      </w:r>
      <w:r w:rsidR="00594269">
        <w:t>benchmarks are helpful to computer buyers whose prime</w:t>
      </w:r>
      <w:r w:rsidR="00E827D0">
        <w:t xml:space="preserve"> </w:t>
      </w:r>
      <w:r w:rsidR="00594269">
        <w:t>concern is CPU performance</w:t>
      </w:r>
      <w:r w:rsidR="005B5E4E">
        <w:t>.</w:t>
      </w:r>
    </w:p>
    <w:p w14:paraId="6D72985F" w14:textId="77777777" w:rsidR="00594269" w:rsidRPr="00C356E4" w:rsidRDefault="00A5377D" w:rsidP="00E827D0">
      <w:pPr>
        <w:pStyle w:val="ListBullet"/>
        <w:rPr>
          <w:shd w:val="clear" w:color="auto" w:fill="FFFFFF"/>
        </w:rPr>
      </w:pPr>
      <w:r w:rsidRPr="00A67A82">
        <w:t xml:space="preserve">A. </w:t>
      </w:r>
      <w:r w:rsidR="00594269" w:rsidRPr="00A67A82">
        <w:t>TP CPU</w:t>
      </w:r>
    </w:p>
    <w:p w14:paraId="604C7037" w14:textId="77777777" w:rsidR="00594269" w:rsidRPr="00C356E4" w:rsidRDefault="00A5377D" w:rsidP="00E827D0">
      <w:pPr>
        <w:pStyle w:val="ListBullet"/>
        <w:rPr>
          <w:shd w:val="clear" w:color="auto" w:fill="FFFFFF"/>
        </w:rPr>
      </w:pPr>
      <w:r w:rsidRPr="00A67A82">
        <w:t xml:space="preserve">B. </w:t>
      </w:r>
      <w:r w:rsidR="00594269" w:rsidRPr="00A67A82">
        <w:t>SPEC’s CPU</w:t>
      </w:r>
    </w:p>
    <w:p w14:paraId="6F79E9FC" w14:textId="77777777" w:rsidR="00594269" w:rsidRPr="00C356E4" w:rsidRDefault="00A5377D" w:rsidP="00E827D0">
      <w:pPr>
        <w:pStyle w:val="ListBullet"/>
        <w:rPr>
          <w:shd w:val="clear" w:color="auto" w:fill="FFFFFF"/>
        </w:rPr>
      </w:pPr>
      <w:r w:rsidRPr="00A67A82">
        <w:t xml:space="preserve">C. </w:t>
      </w:r>
      <w:r w:rsidR="00594269" w:rsidRPr="00A67A82">
        <w:t>CPA</w:t>
      </w:r>
      <w:r w:rsidR="00E827D0" w:rsidRPr="00A67A82">
        <w:t xml:space="preserve"> </w:t>
      </w:r>
      <w:r w:rsidR="00594269" w:rsidRPr="00A67A82">
        <w:t>CPU</w:t>
      </w:r>
    </w:p>
    <w:p w14:paraId="331259FD" w14:textId="77777777" w:rsidR="00594269" w:rsidRPr="00C356E4" w:rsidRDefault="00A5377D" w:rsidP="00E827D0">
      <w:pPr>
        <w:pStyle w:val="ListBullet"/>
        <w:rPr>
          <w:shd w:val="clear" w:color="auto" w:fill="FFFFFF"/>
        </w:rPr>
      </w:pPr>
      <w:r w:rsidRPr="00A67A82">
        <w:t xml:space="preserve">D. </w:t>
      </w:r>
      <w:r w:rsidR="00594269" w:rsidRPr="00A67A82">
        <w:t>PEC’s CPU</w:t>
      </w:r>
    </w:p>
    <w:p w14:paraId="6213190C" w14:textId="77777777" w:rsidR="00594269" w:rsidRPr="00C356E4" w:rsidRDefault="00A5377D" w:rsidP="00E827D0">
      <w:pPr>
        <w:pStyle w:val="Answer"/>
        <w:rPr>
          <w:shd w:val="clear" w:color="auto" w:fill="FFFFFF"/>
        </w:rPr>
      </w:pPr>
      <w:r>
        <w:t>&lt;</w:t>
      </w:r>
      <w:r w:rsidR="00594269">
        <w:t xml:space="preserve">Answer: </w:t>
      </w:r>
      <w:r>
        <w:t>B&gt;</w:t>
      </w:r>
    </w:p>
    <w:p w14:paraId="11B4CEE8" w14:textId="77777777" w:rsidR="00594269" w:rsidRPr="00EC1A89" w:rsidRDefault="00594269" w:rsidP="00DE41C0">
      <w:pPr>
        <w:pStyle w:val="NormalWeb"/>
      </w:pPr>
      <w:r>
        <w:t>Topic: Performance Measurement and Analysis</w:t>
      </w:r>
    </w:p>
    <w:p w14:paraId="6072632F" w14:textId="77777777" w:rsidR="00594269" w:rsidRPr="00EC1A89" w:rsidRDefault="00594269" w:rsidP="00DE41C0">
      <w:pPr>
        <w:pStyle w:val="NormalWeb"/>
      </w:pPr>
      <w:r>
        <w:t xml:space="preserve">Difficulty: medium </w:t>
      </w:r>
    </w:p>
    <w:p w14:paraId="1F53F82A" w14:textId="77777777" w:rsidR="00594269" w:rsidRPr="00EC1A89" w:rsidRDefault="00594269" w:rsidP="00DE41C0">
      <w:pPr>
        <w:pStyle w:val="NormalWeb"/>
      </w:pPr>
      <w:r>
        <w:t>Page: 651</w:t>
      </w:r>
    </w:p>
    <w:p w14:paraId="736420EC" w14:textId="77777777" w:rsidR="00594269" w:rsidRPr="00C356E4" w:rsidRDefault="00A5377D" w:rsidP="00A5377D">
      <w:pPr>
        <w:ind w:left="360"/>
        <w:rPr>
          <w:shd w:val="clear" w:color="auto" w:fill="FFFFFF"/>
        </w:rPr>
      </w:pPr>
      <w:r>
        <w:t xml:space="preserve">9. </w:t>
      </w:r>
      <w:r w:rsidR="00594269">
        <w:t xml:space="preserve">The </w:t>
      </w:r>
      <w:r w:rsidR="005B5E4E" w:rsidRPr="0083561E">
        <w:t xml:space="preserve">___________ </w:t>
      </w:r>
      <w:r w:rsidR="00594269">
        <w:t>benchmarking suite models the activities of a wholesale product distribution company</w:t>
      </w:r>
      <w:r w:rsidR="005B5E4E">
        <w:t>.</w:t>
      </w:r>
    </w:p>
    <w:p w14:paraId="634FEA61" w14:textId="77777777" w:rsidR="00594269" w:rsidRPr="00C356E4" w:rsidRDefault="00A5377D" w:rsidP="00E827D0">
      <w:pPr>
        <w:pStyle w:val="ListBullet"/>
        <w:rPr>
          <w:shd w:val="clear" w:color="auto" w:fill="FFFFFF"/>
        </w:rPr>
      </w:pPr>
      <w:r w:rsidRPr="00A67A82">
        <w:t xml:space="preserve">A. </w:t>
      </w:r>
      <w:r w:rsidR="00594269" w:rsidRPr="00A67A82">
        <w:t>TPC-C</w:t>
      </w:r>
    </w:p>
    <w:p w14:paraId="0BDF73C4" w14:textId="77777777" w:rsidR="00594269" w:rsidRPr="00C356E4" w:rsidRDefault="00A5377D" w:rsidP="00E827D0">
      <w:pPr>
        <w:pStyle w:val="ListBullet"/>
        <w:rPr>
          <w:shd w:val="clear" w:color="auto" w:fill="FFFFFF"/>
        </w:rPr>
      </w:pPr>
      <w:r w:rsidRPr="00A67A82">
        <w:t xml:space="preserve">B. </w:t>
      </w:r>
      <w:r w:rsidR="00594269" w:rsidRPr="00A67A82">
        <w:t>TPC-D</w:t>
      </w:r>
    </w:p>
    <w:p w14:paraId="1668E898" w14:textId="77777777" w:rsidR="00594269" w:rsidRPr="00C356E4" w:rsidRDefault="00A5377D" w:rsidP="00E827D0">
      <w:pPr>
        <w:pStyle w:val="ListBullet"/>
        <w:rPr>
          <w:shd w:val="clear" w:color="auto" w:fill="FFFFFF"/>
        </w:rPr>
      </w:pPr>
      <w:r w:rsidRPr="00A67A82">
        <w:t xml:space="preserve">C. </w:t>
      </w:r>
      <w:r w:rsidR="00594269" w:rsidRPr="00A67A82">
        <w:t>TPC-E</w:t>
      </w:r>
    </w:p>
    <w:p w14:paraId="51AFC025" w14:textId="77777777" w:rsidR="00594269" w:rsidRPr="00C356E4" w:rsidRDefault="00A5377D" w:rsidP="00E827D0">
      <w:pPr>
        <w:pStyle w:val="ListBullet"/>
        <w:rPr>
          <w:shd w:val="clear" w:color="auto" w:fill="FFFFFF"/>
        </w:rPr>
      </w:pPr>
      <w:r w:rsidRPr="00A67A82">
        <w:t xml:space="preserve">D. </w:t>
      </w:r>
      <w:r w:rsidR="00594269" w:rsidRPr="00A67A82">
        <w:t>TPC-F</w:t>
      </w:r>
    </w:p>
    <w:p w14:paraId="5E6B3CBB" w14:textId="77777777" w:rsidR="00594269" w:rsidRPr="00C356E4" w:rsidRDefault="00A5377D" w:rsidP="00E827D0">
      <w:pPr>
        <w:pStyle w:val="Answer"/>
        <w:rPr>
          <w:shd w:val="clear" w:color="auto" w:fill="FFFFFF"/>
        </w:rPr>
      </w:pPr>
      <w:r>
        <w:t>&lt;</w:t>
      </w:r>
      <w:r w:rsidR="00594269">
        <w:t xml:space="preserve">Answer: </w:t>
      </w:r>
      <w:r>
        <w:t>A&gt;</w:t>
      </w:r>
    </w:p>
    <w:p w14:paraId="5305C459" w14:textId="77777777" w:rsidR="00594269" w:rsidRPr="00EC1A89" w:rsidRDefault="00594269" w:rsidP="00DE41C0">
      <w:pPr>
        <w:pStyle w:val="NormalWeb"/>
      </w:pPr>
      <w:r>
        <w:t>Topic: Performance Measurement and Analysis</w:t>
      </w:r>
    </w:p>
    <w:p w14:paraId="1F4A722F" w14:textId="77777777" w:rsidR="00594269" w:rsidRPr="00EC1A89" w:rsidRDefault="00594269" w:rsidP="00DE41C0">
      <w:pPr>
        <w:pStyle w:val="NormalWeb"/>
      </w:pPr>
      <w:r>
        <w:t xml:space="preserve">Difficulty: medium </w:t>
      </w:r>
    </w:p>
    <w:p w14:paraId="060B457A" w14:textId="77777777" w:rsidR="00594269" w:rsidRPr="00EC1A89" w:rsidRDefault="00594269" w:rsidP="00DE41C0">
      <w:pPr>
        <w:pStyle w:val="NormalWeb"/>
      </w:pPr>
      <w:r>
        <w:t>Page: 634</w:t>
      </w:r>
    </w:p>
    <w:p w14:paraId="797508F9" w14:textId="77777777" w:rsidR="00594269" w:rsidRPr="00C356E4" w:rsidRDefault="00A5377D" w:rsidP="00A5377D">
      <w:pPr>
        <w:ind w:left="360"/>
        <w:rPr>
          <w:shd w:val="clear" w:color="auto" w:fill="FFFFFF"/>
        </w:rPr>
      </w:pPr>
      <w:r>
        <w:t xml:space="preserve">10. </w:t>
      </w:r>
      <w:r w:rsidR="005B5E4E">
        <w:t>T</w:t>
      </w:r>
      <w:r w:rsidR="00594269">
        <w:t>he TPC produced two benchmarks</w:t>
      </w:r>
      <w:r w:rsidR="005B5E4E">
        <w:t>,</w:t>
      </w:r>
      <w:r w:rsidR="005B5E4E" w:rsidRPr="0083561E">
        <w:t>___________</w:t>
      </w:r>
      <w:r w:rsidR="00594269">
        <w:t xml:space="preserve"> and </w:t>
      </w:r>
      <w:r w:rsidR="005B5E4E" w:rsidRPr="0083561E">
        <w:t>___________</w:t>
      </w:r>
      <w:r w:rsidR="005B5E4E">
        <w:t>,</w:t>
      </w:r>
      <w:r w:rsidR="005B5E4E" w:rsidRPr="0083561E">
        <w:t xml:space="preserve"> </w:t>
      </w:r>
      <w:r w:rsidR="00594269">
        <w:t xml:space="preserve"> to describe the performance of decision support systems through OLTP</w:t>
      </w:r>
      <w:r w:rsidR="005B5E4E">
        <w:t>.</w:t>
      </w:r>
    </w:p>
    <w:p w14:paraId="19E62661" w14:textId="77777777" w:rsidR="00594269" w:rsidRPr="00C356E4" w:rsidRDefault="00A5377D" w:rsidP="00E827D0">
      <w:pPr>
        <w:pStyle w:val="ListBullet"/>
        <w:rPr>
          <w:shd w:val="clear" w:color="auto" w:fill="FFFFFF"/>
        </w:rPr>
      </w:pPr>
      <w:r w:rsidRPr="00A67A82">
        <w:t xml:space="preserve">A. </w:t>
      </w:r>
      <w:r w:rsidR="00594269" w:rsidRPr="00A67A82">
        <w:t>TPC-H,TPC-E</w:t>
      </w:r>
    </w:p>
    <w:p w14:paraId="2D5B1CB3" w14:textId="77777777" w:rsidR="00594269" w:rsidRPr="00C356E4" w:rsidRDefault="00A5377D" w:rsidP="00E827D0">
      <w:pPr>
        <w:pStyle w:val="ListBullet"/>
        <w:rPr>
          <w:shd w:val="clear" w:color="auto" w:fill="FFFFFF"/>
        </w:rPr>
      </w:pPr>
      <w:r w:rsidRPr="00A67A82">
        <w:t xml:space="preserve">B. </w:t>
      </w:r>
      <w:r w:rsidR="00594269" w:rsidRPr="00A67A82">
        <w:t>TPC-H,TPC-R</w:t>
      </w:r>
    </w:p>
    <w:p w14:paraId="1B68C11E" w14:textId="77777777" w:rsidR="00594269" w:rsidRPr="00C356E4" w:rsidRDefault="00A5377D" w:rsidP="00E827D0">
      <w:pPr>
        <w:pStyle w:val="ListBullet"/>
        <w:rPr>
          <w:shd w:val="clear" w:color="auto" w:fill="FFFFFF"/>
        </w:rPr>
      </w:pPr>
      <w:r w:rsidRPr="00A67A82">
        <w:t xml:space="preserve">C. </w:t>
      </w:r>
      <w:r w:rsidR="00594269" w:rsidRPr="00A67A82">
        <w:t>TPC-U,TPC-R</w:t>
      </w:r>
    </w:p>
    <w:p w14:paraId="1CC55752" w14:textId="77777777" w:rsidR="00594269" w:rsidRPr="00C356E4" w:rsidRDefault="00A5377D" w:rsidP="00E827D0">
      <w:pPr>
        <w:pStyle w:val="ListBullet"/>
        <w:rPr>
          <w:shd w:val="clear" w:color="auto" w:fill="FFFFFF"/>
        </w:rPr>
      </w:pPr>
      <w:r w:rsidRPr="00A67A82">
        <w:t xml:space="preserve">D. </w:t>
      </w:r>
      <w:r w:rsidR="00594269" w:rsidRPr="00A67A82">
        <w:t>TPC-G,TPC-R</w:t>
      </w:r>
    </w:p>
    <w:p w14:paraId="59B399D6" w14:textId="77777777" w:rsidR="00594269" w:rsidRPr="00C356E4" w:rsidRDefault="00A5377D" w:rsidP="00E827D0">
      <w:pPr>
        <w:pStyle w:val="Answer"/>
        <w:rPr>
          <w:shd w:val="clear" w:color="auto" w:fill="FFFFFF"/>
        </w:rPr>
      </w:pPr>
      <w:r>
        <w:t>&lt;</w:t>
      </w:r>
      <w:r w:rsidR="00594269">
        <w:t xml:space="preserve">Answer: </w:t>
      </w:r>
      <w:r>
        <w:t>B&gt;</w:t>
      </w:r>
    </w:p>
    <w:p w14:paraId="5A2197A8" w14:textId="77777777" w:rsidR="00594269" w:rsidRPr="00EC1A89" w:rsidRDefault="00594269" w:rsidP="00DE41C0">
      <w:pPr>
        <w:pStyle w:val="NormalWeb"/>
      </w:pPr>
      <w:r>
        <w:t>Topic: Performance Measurement and Analysis</w:t>
      </w:r>
    </w:p>
    <w:p w14:paraId="55C3FDF8" w14:textId="77777777" w:rsidR="00594269" w:rsidRPr="00EC1A89" w:rsidRDefault="00594269" w:rsidP="00DE41C0">
      <w:pPr>
        <w:pStyle w:val="NormalWeb"/>
      </w:pPr>
      <w:r>
        <w:t xml:space="preserve">Difficulty: medium </w:t>
      </w:r>
    </w:p>
    <w:p w14:paraId="5AF2E92F" w14:textId="77777777" w:rsidR="00594269" w:rsidRPr="00EC1A89" w:rsidRDefault="00594269" w:rsidP="00DE41C0">
      <w:pPr>
        <w:pStyle w:val="NormalWeb"/>
      </w:pPr>
      <w:r>
        <w:t>Page: 657</w:t>
      </w:r>
    </w:p>
    <w:p w14:paraId="33E8A4F7" w14:textId="77777777" w:rsidR="00A5377D" w:rsidRPr="00C356E4" w:rsidRDefault="00A5377D" w:rsidP="00A5377D">
      <w:pPr>
        <w:pStyle w:val="Heading1"/>
        <w:tabs>
          <w:tab w:val="center" w:pos="4320"/>
        </w:tabs>
        <w:rPr>
          <w:shd w:val="clear" w:color="auto" w:fill="FFFFFF"/>
        </w:rPr>
      </w:pPr>
      <w:r w:rsidRPr="002D4795">
        <w:lastRenderedPageBreak/>
        <w:t>True/False</w:t>
      </w:r>
    </w:p>
    <w:p w14:paraId="7F0D58FD" w14:textId="77777777" w:rsidR="00594269" w:rsidRPr="00C356E4" w:rsidRDefault="00A5377D" w:rsidP="00A5377D">
      <w:pPr>
        <w:ind w:left="360"/>
        <w:rPr>
          <w:shd w:val="clear" w:color="auto" w:fill="FFFFFF"/>
        </w:rPr>
      </w:pPr>
      <w:r>
        <w:t xml:space="preserve">11. </w:t>
      </w:r>
      <w:r w:rsidR="00594269">
        <w:t>Branch prediction is the process of attempting to guess the next instruction in the instruction stream.</w:t>
      </w:r>
    </w:p>
    <w:p w14:paraId="3E1BEA21" w14:textId="77777777" w:rsidR="00594269" w:rsidRPr="00C356E4" w:rsidRDefault="00A5377D" w:rsidP="00E827D0">
      <w:pPr>
        <w:pStyle w:val="Answer"/>
        <w:rPr>
          <w:shd w:val="clear" w:color="auto" w:fill="FFFFFF"/>
        </w:rPr>
      </w:pPr>
      <w:r>
        <w:t>&lt;</w:t>
      </w:r>
      <w:r w:rsidR="00594269">
        <w:t xml:space="preserve">Answer: </w:t>
      </w:r>
      <w:r>
        <w:t>T</w:t>
      </w:r>
      <w:r w:rsidR="00594269">
        <w:t>rue</w:t>
      </w:r>
      <w:r>
        <w:t>&gt;</w:t>
      </w:r>
    </w:p>
    <w:p w14:paraId="4FF1D685" w14:textId="77777777" w:rsidR="00594269" w:rsidRPr="00EC1A89" w:rsidRDefault="00594269" w:rsidP="00DE41C0">
      <w:pPr>
        <w:pStyle w:val="NormalWeb"/>
      </w:pPr>
      <w:r>
        <w:t>Topic: Performance Measurement and Analysis</w:t>
      </w:r>
    </w:p>
    <w:p w14:paraId="0BBF80B0" w14:textId="77777777" w:rsidR="00594269" w:rsidRPr="00EC1A89" w:rsidRDefault="00594269" w:rsidP="00DE41C0">
      <w:pPr>
        <w:pStyle w:val="NormalWeb"/>
      </w:pPr>
      <w:r>
        <w:t xml:space="preserve">Difficulty: difficult </w:t>
      </w:r>
    </w:p>
    <w:p w14:paraId="4CB8A7A5" w14:textId="77777777" w:rsidR="00594269" w:rsidRPr="00EC1A89" w:rsidRDefault="00594269" w:rsidP="00DE41C0">
      <w:pPr>
        <w:pStyle w:val="NormalWeb"/>
      </w:pPr>
      <w:r>
        <w:t>Page: 661</w:t>
      </w:r>
    </w:p>
    <w:p w14:paraId="63043843" w14:textId="77777777" w:rsidR="00594269" w:rsidRPr="00C356E4" w:rsidRDefault="00A5377D" w:rsidP="00A5377D">
      <w:pPr>
        <w:ind w:left="360"/>
        <w:rPr>
          <w:shd w:val="clear" w:color="auto" w:fill="FFFFFF"/>
        </w:rPr>
      </w:pPr>
      <w:r>
        <w:t xml:space="preserve">12. </w:t>
      </w:r>
      <w:r w:rsidR="00594269">
        <w:t>In branching</w:t>
      </w:r>
      <w:r w:rsidR="005B5E4E">
        <w:t>,</w:t>
      </w:r>
      <w:r w:rsidR="00594269">
        <w:t xml:space="preserve"> static prediction and fixed prediction are the same.</w:t>
      </w:r>
    </w:p>
    <w:p w14:paraId="33EF3B95" w14:textId="77777777" w:rsidR="00594269" w:rsidRPr="00C356E4" w:rsidRDefault="00A5377D" w:rsidP="00E827D0">
      <w:pPr>
        <w:pStyle w:val="Answer"/>
        <w:rPr>
          <w:shd w:val="clear" w:color="auto" w:fill="FFFFFF"/>
        </w:rPr>
      </w:pPr>
      <w:r>
        <w:t>&lt;</w:t>
      </w:r>
      <w:r w:rsidR="00594269">
        <w:t xml:space="preserve">Answer: </w:t>
      </w:r>
      <w:r>
        <w:t>T</w:t>
      </w:r>
      <w:r w:rsidR="00594269">
        <w:t>rue</w:t>
      </w:r>
      <w:r>
        <w:t>&gt;</w:t>
      </w:r>
    </w:p>
    <w:p w14:paraId="7BCD836A" w14:textId="77777777" w:rsidR="00594269" w:rsidRPr="00EC1A89" w:rsidRDefault="00594269" w:rsidP="00DE41C0">
      <w:pPr>
        <w:pStyle w:val="NormalWeb"/>
      </w:pPr>
      <w:r>
        <w:t>Topic: Performance Measurement and Analysis</w:t>
      </w:r>
    </w:p>
    <w:p w14:paraId="163773DE" w14:textId="77777777" w:rsidR="00594269" w:rsidRPr="00EC1A89" w:rsidRDefault="00594269" w:rsidP="00DE41C0">
      <w:pPr>
        <w:pStyle w:val="NormalWeb"/>
      </w:pPr>
      <w:r>
        <w:t xml:space="preserve">Difficulty: medium </w:t>
      </w:r>
    </w:p>
    <w:p w14:paraId="6864D6F3" w14:textId="77777777" w:rsidR="00594269" w:rsidRPr="00EC1A89" w:rsidRDefault="00594269" w:rsidP="00DE41C0">
      <w:pPr>
        <w:pStyle w:val="NormalWeb"/>
      </w:pPr>
      <w:r>
        <w:t>Page: 662</w:t>
      </w:r>
    </w:p>
    <w:p w14:paraId="7F97172B" w14:textId="77777777" w:rsidR="00A5377D" w:rsidRPr="00C356E4" w:rsidRDefault="00A5377D" w:rsidP="00A5377D">
      <w:pPr>
        <w:pStyle w:val="Heading1"/>
        <w:rPr>
          <w:shd w:val="clear" w:color="auto" w:fill="FFFFFF"/>
        </w:rPr>
      </w:pPr>
      <w:r w:rsidRPr="002D4795">
        <w:t>Multiple Choice</w:t>
      </w:r>
      <w:r>
        <w:t xml:space="preserve">s </w:t>
      </w:r>
      <w:r w:rsidRPr="002D4795">
        <w:t>Static</w:t>
      </w:r>
    </w:p>
    <w:p w14:paraId="6260C63A" w14:textId="77777777" w:rsidR="00594269" w:rsidRPr="00C356E4" w:rsidRDefault="00A5377D" w:rsidP="00A5377D">
      <w:pPr>
        <w:ind w:left="360"/>
        <w:rPr>
          <w:shd w:val="clear" w:color="auto" w:fill="FFFFFF"/>
        </w:rPr>
      </w:pPr>
      <w:r>
        <w:t xml:space="preserve">13. </w:t>
      </w:r>
      <w:r w:rsidR="005B5E4E" w:rsidRPr="0083561E">
        <w:t xml:space="preserve">___________ </w:t>
      </w:r>
      <w:r w:rsidR="00594269">
        <w:t>is an important tool for improving program performance.</w:t>
      </w:r>
    </w:p>
    <w:p w14:paraId="35A197C8" w14:textId="77777777" w:rsidR="00594269" w:rsidRPr="00C356E4" w:rsidRDefault="00A5377D" w:rsidP="00E827D0">
      <w:pPr>
        <w:pStyle w:val="ListBullet"/>
        <w:rPr>
          <w:shd w:val="clear" w:color="auto" w:fill="FFFFFF"/>
        </w:rPr>
      </w:pPr>
      <w:r w:rsidRPr="00A67A82">
        <w:t xml:space="preserve">A. </w:t>
      </w:r>
      <w:r w:rsidR="00594269" w:rsidRPr="00A67A82">
        <w:t>Loop fusion</w:t>
      </w:r>
    </w:p>
    <w:p w14:paraId="13489F0A" w14:textId="77777777" w:rsidR="00594269" w:rsidRPr="00C356E4" w:rsidRDefault="00A5377D" w:rsidP="00E827D0">
      <w:pPr>
        <w:pStyle w:val="ListBullet"/>
        <w:rPr>
          <w:shd w:val="clear" w:color="auto" w:fill="FFFFFF"/>
        </w:rPr>
      </w:pPr>
      <w:r w:rsidRPr="00A67A82">
        <w:t xml:space="preserve">B. </w:t>
      </w:r>
      <w:r w:rsidR="00594269" w:rsidRPr="00A67A82">
        <w:t>Loop optimization</w:t>
      </w:r>
    </w:p>
    <w:p w14:paraId="6409EBC4" w14:textId="77777777" w:rsidR="00594269" w:rsidRPr="00C356E4" w:rsidRDefault="00A5377D" w:rsidP="00E827D0">
      <w:pPr>
        <w:pStyle w:val="ListBullet"/>
        <w:rPr>
          <w:shd w:val="clear" w:color="auto" w:fill="FFFFFF"/>
        </w:rPr>
      </w:pPr>
      <w:r w:rsidRPr="00A67A82">
        <w:t xml:space="preserve">C. </w:t>
      </w:r>
      <w:r w:rsidR="00594269" w:rsidRPr="00A67A82">
        <w:t>Loop breaking</w:t>
      </w:r>
    </w:p>
    <w:p w14:paraId="6BA6B3B0" w14:textId="77777777" w:rsidR="00594269" w:rsidRPr="00C356E4" w:rsidRDefault="00A5377D" w:rsidP="00E827D0">
      <w:pPr>
        <w:pStyle w:val="ListBullet"/>
        <w:rPr>
          <w:shd w:val="clear" w:color="auto" w:fill="FFFFFF"/>
        </w:rPr>
      </w:pPr>
      <w:r w:rsidRPr="00A67A82">
        <w:t xml:space="preserve">D. </w:t>
      </w:r>
      <w:r w:rsidR="00594269" w:rsidRPr="00A67A82">
        <w:t>Loop triping</w:t>
      </w:r>
    </w:p>
    <w:p w14:paraId="75485FF2" w14:textId="77777777" w:rsidR="00594269" w:rsidRPr="00C356E4" w:rsidRDefault="00A5377D" w:rsidP="00E827D0">
      <w:pPr>
        <w:pStyle w:val="Answer"/>
        <w:rPr>
          <w:shd w:val="clear" w:color="auto" w:fill="FFFFFF"/>
        </w:rPr>
      </w:pPr>
      <w:r>
        <w:t>&lt;</w:t>
      </w:r>
      <w:r w:rsidR="00594269">
        <w:t xml:space="preserve">Answer: </w:t>
      </w:r>
      <w:r>
        <w:t>B&gt;</w:t>
      </w:r>
    </w:p>
    <w:p w14:paraId="7495AE3D" w14:textId="77777777" w:rsidR="00594269" w:rsidRPr="00EC1A89" w:rsidRDefault="00594269" w:rsidP="00DE41C0">
      <w:pPr>
        <w:pStyle w:val="NormalWeb"/>
      </w:pPr>
      <w:r>
        <w:t>Topic: Performance Measurement and Analysis</w:t>
      </w:r>
    </w:p>
    <w:p w14:paraId="2D4A4695" w14:textId="77777777" w:rsidR="00594269" w:rsidRPr="00EC1A89" w:rsidRDefault="00594269" w:rsidP="00DE41C0">
      <w:pPr>
        <w:pStyle w:val="NormalWeb"/>
      </w:pPr>
      <w:r>
        <w:t xml:space="preserve">Difficulty: medium </w:t>
      </w:r>
    </w:p>
    <w:p w14:paraId="158295AD" w14:textId="77777777" w:rsidR="00594269" w:rsidRPr="00EC1A89" w:rsidRDefault="00594269" w:rsidP="00DE41C0">
      <w:pPr>
        <w:pStyle w:val="NormalWeb"/>
      </w:pPr>
      <w:r>
        <w:t>Page: 665</w:t>
      </w:r>
    </w:p>
    <w:p w14:paraId="4DB4D5A1" w14:textId="77777777" w:rsidR="00594269" w:rsidRPr="00C356E4" w:rsidRDefault="00A5377D" w:rsidP="00A5377D">
      <w:pPr>
        <w:ind w:left="360"/>
        <w:rPr>
          <w:shd w:val="clear" w:color="auto" w:fill="FFFFFF"/>
        </w:rPr>
      </w:pPr>
      <w:r>
        <w:t xml:space="preserve">14. </w:t>
      </w:r>
      <w:r w:rsidR="00594269">
        <w:t xml:space="preserve">A CPU needs only a few </w:t>
      </w:r>
      <w:r w:rsidR="005B5E4E" w:rsidRPr="0083561E">
        <w:t>___________</w:t>
      </w:r>
      <w:r w:rsidR="005B5E4E">
        <w:t xml:space="preserve"> </w:t>
      </w:r>
      <w:r w:rsidR="00594269">
        <w:t>to execute an instruction when all operands are in its registers</w:t>
      </w:r>
      <w:r w:rsidR="005B5E4E">
        <w:t>.</w:t>
      </w:r>
    </w:p>
    <w:p w14:paraId="2D745BC7" w14:textId="77777777" w:rsidR="00594269" w:rsidRPr="00C356E4" w:rsidRDefault="00A5377D" w:rsidP="00E827D0">
      <w:pPr>
        <w:pStyle w:val="ListBullet"/>
        <w:rPr>
          <w:shd w:val="clear" w:color="auto" w:fill="FFFFFF"/>
        </w:rPr>
      </w:pPr>
      <w:r w:rsidRPr="00A67A82">
        <w:t xml:space="preserve">A. </w:t>
      </w:r>
      <w:r w:rsidR="00594269" w:rsidRPr="00A67A82">
        <w:t>Nanoseconds</w:t>
      </w:r>
    </w:p>
    <w:p w14:paraId="63F1B669" w14:textId="77777777" w:rsidR="00594269" w:rsidRPr="00C356E4" w:rsidRDefault="00A5377D" w:rsidP="00E827D0">
      <w:pPr>
        <w:pStyle w:val="ListBullet"/>
        <w:rPr>
          <w:shd w:val="clear" w:color="auto" w:fill="FFFFFF"/>
        </w:rPr>
      </w:pPr>
      <w:r w:rsidRPr="00A67A82">
        <w:t xml:space="preserve">B. </w:t>
      </w:r>
      <w:r w:rsidR="00594269" w:rsidRPr="00A67A82">
        <w:t>Microseconds</w:t>
      </w:r>
    </w:p>
    <w:p w14:paraId="4AEFC12C" w14:textId="77777777" w:rsidR="00594269" w:rsidRPr="00C356E4" w:rsidRDefault="00A5377D" w:rsidP="00E827D0">
      <w:pPr>
        <w:pStyle w:val="ListBullet"/>
        <w:rPr>
          <w:shd w:val="clear" w:color="auto" w:fill="FFFFFF"/>
        </w:rPr>
      </w:pPr>
      <w:r w:rsidRPr="00A67A82">
        <w:t xml:space="preserve">C. </w:t>
      </w:r>
      <w:r w:rsidR="00594269" w:rsidRPr="00A67A82">
        <w:t>Seconds</w:t>
      </w:r>
    </w:p>
    <w:p w14:paraId="6AD28574" w14:textId="77777777" w:rsidR="00594269" w:rsidRPr="00C356E4" w:rsidRDefault="00A5377D" w:rsidP="00E827D0">
      <w:pPr>
        <w:pStyle w:val="ListBullet"/>
        <w:rPr>
          <w:shd w:val="clear" w:color="auto" w:fill="FFFFFF"/>
        </w:rPr>
      </w:pPr>
      <w:r w:rsidRPr="00A67A82">
        <w:t xml:space="preserve">D. </w:t>
      </w:r>
      <w:r w:rsidR="00594269" w:rsidRPr="00A67A82">
        <w:t xml:space="preserve">Minutes </w:t>
      </w:r>
    </w:p>
    <w:p w14:paraId="2956B67E" w14:textId="77777777" w:rsidR="00594269" w:rsidRPr="00C356E4" w:rsidRDefault="00A5377D" w:rsidP="00E827D0">
      <w:pPr>
        <w:pStyle w:val="Answer"/>
        <w:rPr>
          <w:shd w:val="clear" w:color="auto" w:fill="FFFFFF"/>
        </w:rPr>
      </w:pPr>
      <w:r>
        <w:t>&lt;</w:t>
      </w:r>
      <w:r w:rsidR="00594269">
        <w:t xml:space="preserve">Answer: </w:t>
      </w:r>
      <w:r>
        <w:t>A&gt;</w:t>
      </w:r>
    </w:p>
    <w:p w14:paraId="7EA3C348" w14:textId="77777777" w:rsidR="00594269" w:rsidRPr="00EC1A89" w:rsidRDefault="00594269" w:rsidP="00DE41C0">
      <w:pPr>
        <w:pStyle w:val="NormalWeb"/>
      </w:pPr>
      <w:r>
        <w:t>Topic: Performance Measurement and Analysis</w:t>
      </w:r>
    </w:p>
    <w:p w14:paraId="6B87943E" w14:textId="77777777" w:rsidR="00594269" w:rsidRPr="00EC1A89" w:rsidRDefault="00594269" w:rsidP="00DE41C0">
      <w:pPr>
        <w:pStyle w:val="NormalWeb"/>
      </w:pPr>
      <w:r>
        <w:t>Difficulty: easy</w:t>
      </w:r>
    </w:p>
    <w:p w14:paraId="4B4F0EBA" w14:textId="77777777" w:rsidR="00594269" w:rsidRPr="00EC1A89" w:rsidRDefault="00594269" w:rsidP="00DE41C0">
      <w:pPr>
        <w:pStyle w:val="NormalWeb"/>
      </w:pPr>
      <w:r>
        <w:lastRenderedPageBreak/>
        <w:t>Page: 666</w:t>
      </w:r>
    </w:p>
    <w:p w14:paraId="32F4C751" w14:textId="77777777" w:rsidR="00A5377D" w:rsidRPr="00C356E4" w:rsidRDefault="00A5377D" w:rsidP="00A5377D">
      <w:pPr>
        <w:pStyle w:val="Heading1"/>
        <w:tabs>
          <w:tab w:val="center" w:pos="4320"/>
        </w:tabs>
        <w:rPr>
          <w:shd w:val="clear" w:color="auto" w:fill="FFFFFF"/>
        </w:rPr>
      </w:pPr>
      <w:r w:rsidRPr="002D4795">
        <w:t>True/False</w:t>
      </w:r>
    </w:p>
    <w:p w14:paraId="738F4EC8" w14:textId="77777777" w:rsidR="00594269" w:rsidRPr="00C356E4" w:rsidRDefault="00A5377D" w:rsidP="00A5377D">
      <w:pPr>
        <w:ind w:left="360"/>
        <w:rPr>
          <w:shd w:val="clear" w:color="auto" w:fill="FFFFFF"/>
        </w:rPr>
      </w:pPr>
      <w:r>
        <w:t xml:space="preserve">15. </w:t>
      </w:r>
      <w:r w:rsidR="00594269">
        <w:t>Disk scheduling can be a function of either the disk controller or the host operating system</w:t>
      </w:r>
      <w:r w:rsidR="005B5E4E">
        <w:t>.</w:t>
      </w:r>
    </w:p>
    <w:p w14:paraId="5BCE3F1F" w14:textId="77777777" w:rsidR="00594269" w:rsidRPr="00C356E4" w:rsidRDefault="00A5377D" w:rsidP="00E827D0">
      <w:pPr>
        <w:pStyle w:val="Answer"/>
        <w:rPr>
          <w:shd w:val="clear" w:color="auto" w:fill="FFFFFF"/>
        </w:rPr>
      </w:pPr>
      <w:r>
        <w:t>&lt;</w:t>
      </w:r>
      <w:r w:rsidR="00594269">
        <w:t xml:space="preserve">Answer: </w:t>
      </w:r>
      <w:r>
        <w:t>T</w:t>
      </w:r>
      <w:r w:rsidR="00594269">
        <w:t>rue</w:t>
      </w:r>
      <w:r>
        <w:t>&gt;</w:t>
      </w:r>
    </w:p>
    <w:p w14:paraId="12587AD5" w14:textId="77777777" w:rsidR="00594269" w:rsidRPr="00EC1A89" w:rsidRDefault="00594269" w:rsidP="00DE41C0">
      <w:pPr>
        <w:pStyle w:val="NormalWeb"/>
      </w:pPr>
      <w:r>
        <w:t>Topic: Performance Measurement and Analysis</w:t>
      </w:r>
    </w:p>
    <w:p w14:paraId="676CE670" w14:textId="77777777" w:rsidR="00594269" w:rsidRPr="00EC1A89" w:rsidRDefault="00594269" w:rsidP="00DE41C0">
      <w:pPr>
        <w:pStyle w:val="NormalWeb"/>
      </w:pPr>
      <w:r>
        <w:t xml:space="preserve">Difficulty: medium </w:t>
      </w:r>
    </w:p>
    <w:p w14:paraId="57D14535" w14:textId="77777777" w:rsidR="00594269" w:rsidRPr="00EC1A89" w:rsidRDefault="00594269" w:rsidP="00DE41C0">
      <w:pPr>
        <w:pStyle w:val="NormalWeb"/>
      </w:pPr>
      <w:r>
        <w:t>Page: 668</w:t>
      </w:r>
    </w:p>
    <w:p w14:paraId="1258D906" w14:textId="77777777" w:rsidR="00594269" w:rsidRPr="00C356E4" w:rsidRDefault="00A5377D" w:rsidP="00A5377D">
      <w:pPr>
        <w:ind w:left="360"/>
        <w:rPr>
          <w:shd w:val="clear" w:color="auto" w:fill="FFFFFF"/>
        </w:rPr>
      </w:pPr>
      <w:r>
        <w:t xml:space="preserve">16. </w:t>
      </w:r>
      <w:r w:rsidR="005B5E4E">
        <w:t>T</w:t>
      </w:r>
      <w:r w:rsidR="00594269">
        <w:t>he elevator algorithm works much similar to</w:t>
      </w:r>
      <w:r w:rsidR="00E827D0">
        <w:t xml:space="preserve"> </w:t>
      </w:r>
      <w:r w:rsidR="00594269">
        <w:t>how skyscraper elevators service their passengers</w:t>
      </w:r>
      <w:r w:rsidR="005B5E4E">
        <w:t>.</w:t>
      </w:r>
    </w:p>
    <w:p w14:paraId="758A7BB1" w14:textId="77777777" w:rsidR="00594269" w:rsidRPr="00C356E4" w:rsidRDefault="00A5377D" w:rsidP="00E827D0">
      <w:pPr>
        <w:pStyle w:val="Answer"/>
        <w:rPr>
          <w:shd w:val="clear" w:color="auto" w:fill="FFFFFF"/>
        </w:rPr>
      </w:pPr>
      <w:r>
        <w:t>&lt;</w:t>
      </w:r>
      <w:r w:rsidR="00594269">
        <w:t xml:space="preserve">Answer: </w:t>
      </w:r>
      <w:r>
        <w:t>T</w:t>
      </w:r>
      <w:r w:rsidR="00594269">
        <w:t>rue</w:t>
      </w:r>
      <w:r>
        <w:t>&gt;</w:t>
      </w:r>
    </w:p>
    <w:p w14:paraId="5CB81E33" w14:textId="77777777" w:rsidR="00594269" w:rsidRPr="00EC1A89" w:rsidRDefault="00594269" w:rsidP="00DE41C0">
      <w:pPr>
        <w:pStyle w:val="NormalWeb"/>
      </w:pPr>
      <w:r>
        <w:t>Topic: Performance Measurement and Analysis</w:t>
      </w:r>
    </w:p>
    <w:p w14:paraId="1E6B6FC2" w14:textId="77777777" w:rsidR="00594269" w:rsidRPr="00EC1A89" w:rsidRDefault="00594269" w:rsidP="00DE41C0">
      <w:pPr>
        <w:pStyle w:val="NormalWeb"/>
      </w:pPr>
      <w:r>
        <w:t xml:space="preserve">Difficulty: medium </w:t>
      </w:r>
    </w:p>
    <w:p w14:paraId="1AAB282A" w14:textId="77777777" w:rsidR="00594269" w:rsidRPr="00EC1A89" w:rsidRDefault="00594269" w:rsidP="00DE41C0">
      <w:pPr>
        <w:pStyle w:val="NormalWeb"/>
      </w:pPr>
      <w:r>
        <w:t>Page: 669</w:t>
      </w:r>
    </w:p>
    <w:p w14:paraId="3330A00F" w14:textId="77777777" w:rsidR="00594269" w:rsidRPr="00C356E4" w:rsidRDefault="00A5377D" w:rsidP="00A5377D">
      <w:pPr>
        <w:ind w:left="360"/>
        <w:rPr>
          <w:shd w:val="clear" w:color="auto" w:fill="FFFFFF"/>
        </w:rPr>
      </w:pPr>
      <w:r>
        <w:t xml:space="preserve">17. </w:t>
      </w:r>
      <w:r w:rsidR="00594269">
        <w:t>Caches with battery backups are costly.</w:t>
      </w:r>
    </w:p>
    <w:p w14:paraId="6B794041" w14:textId="77777777" w:rsidR="00594269" w:rsidRPr="00C356E4" w:rsidRDefault="00A5377D" w:rsidP="00E827D0">
      <w:pPr>
        <w:pStyle w:val="Answer"/>
        <w:rPr>
          <w:shd w:val="clear" w:color="auto" w:fill="FFFFFF"/>
        </w:rPr>
      </w:pPr>
      <w:r>
        <w:t>&lt;</w:t>
      </w:r>
      <w:r w:rsidR="00594269">
        <w:t xml:space="preserve">Answer: </w:t>
      </w:r>
      <w:r>
        <w:t>T</w:t>
      </w:r>
      <w:r w:rsidR="00594269">
        <w:t>rue</w:t>
      </w:r>
      <w:r>
        <w:t>&gt;</w:t>
      </w:r>
    </w:p>
    <w:p w14:paraId="25A2F187" w14:textId="77777777" w:rsidR="00594269" w:rsidRPr="00EC1A89" w:rsidRDefault="00594269" w:rsidP="00DE41C0">
      <w:pPr>
        <w:pStyle w:val="NormalWeb"/>
      </w:pPr>
      <w:r>
        <w:t>Topic: Performance Measurement and Analysis</w:t>
      </w:r>
    </w:p>
    <w:p w14:paraId="7718A1E1" w14:textId="77777777" w:rsidR="00594269" w:rsidRPr="00EC1A89" w:rsidRDefault="00594269" w:rsidP="00DE41C0">
      <w:pPr>
        <w:pStyle w:val="NormalWeb"/>
      </w:pPr>
      <w:r>
        <w:t>Difficulty: easy</w:t>
      </w:r>
    </w:p>
    <w:p w14:paraId="07072CC7" w14:textId="77777777" w:rsidR="00594269" w:rsidRPr="00EC1A89" w:rsidRDefault="00594269" w:rsidP="00DE41C0">
      <w:pPr>
        <w:pStyle w:val="NormalWeb"/>
      </w:pPr>
      <w:r>
        <w:t>Page: 673</w:t>
      </w:r>
    </w:p>
    <w:p w14:paraId="394D8178" w14:textId="77777777" w:rsidR="00A5377D" w:rsidRPr="00C356E4" w:rsidRDefault="00A5377D" w:rsidP="00A5377D">
      <w:pPr>
        <w:pStyle w:val="Heading1"/>
        <w:rPr>
          <w:shd w:val="clear" w:color="auto" w:fill="FFFFFF"/>
        </w:rPr>
      </w:pPr>
      <w:r w:rsidRPr="002D4795">
        <w:t>Multiple Choice</w:t>
      </w:r>
      <w:r>
        <w:t xml:space="preserve">s </w:t>
      </w:r>
      <w:r w:rsidRPr="002D4795">
        <w:t>Static</w:t>
      </w:r>
    </w:p>
    <w:p w14:paraId="6D6CB4C1" w14:textId="77777777" w:rsidR="00594269" w:rsidRPr="00C356E4" w:rsidRDefault="00A5377D" w:rsidP="00A5377D">
      <w:pPr>
        <w:ind w:left="360"/>
        <w:rPr>
          <w:shd w:val="clear" w:color="auto" w:fill="FFFFFF"/>
        </w:rPr>
      </w:pPr>
      <w:r>
        <w:t xml:space="preserve">18. </w:t>
      </w:r>
      <w:r w:rsidR="005B5E4E" w:rsidRPr="0083561E">
        <w:t>___________</w:t>
      </w:r>
      <w:r w:rsidR="005B5E4E">
        <w:t xml:space="preserve"> is </w:t>
      </w:r>
      <w:r w:rsidR="00594269">
        <w:t>the</w:t>
      </w:r>
      <w:r w:rsidR="005B5E4E">
        <w:t xml:space="preserve"> </w:t>
      </w:r>
      <w:r w:rsidR="00594269">
        <w:t>process of removing the beginning or ending statements from a loop.</w:t>
      </w:r>
    </w:p>
    <w:p w14:paraId="7E5F39FC" w14:textId="77777777" w:rsidR="00594269" w:rsidRPr="00C356E4" w:rsidRDefault="00A5377D" w:rsidP="00E827D0">
      <w:pPr>
        <w:pStyle w:val="ListBullet"/>
        <w:rPr>
          <w:shd w:val="clear" w:color="auto" w:fill="FFFFFF"/>
        </w:rPr>
      </w:pPr>
      <w:r w:rsidRPr="00A67A82">
        <w:t xml:space="preserve">A. </w:t>
      </w:r>
      <w:r w:rsidR="005B5E4E">
        <w:t>L</w:t>
      </w:r>
      <w:r w:rsidR="00594269" w:rsidRPr="00A67A82">
        <w:t>oop peeling</w:t>
      </w:r>
    </w:p>
    <w:p w14:paraId="26406BB7" w14:textId="77777777" w:rsidR="00594269" w:rsidRPr="00C356E4" w:rsidRDefault="00A5377D" w:rsidP="00E827D0">
      <w:pPr>
        <w:pStyle w:val="ListBullet"/>
        <w:rPr>
          <w:shd w:val="clear" w:color="auto" w:fill="FFFFFF"/>
        </w:rPr>
      </w:pPr>
      <w:r w:rsidRPr="00A67A82">
        <w:t xml:space="preserve">B. </w:t>
      </w:r>
      <w:r w:rsidR="00594269" w:rsidRPr="00A67A82">
        <w:t>Loop fusion</w:t>
      </w:r>
    </w:p>
    <w:p w14:paraId="10710601" w14:textId="77777777" w:rsidR="00594269" w:rsidRPr="00C356E4" w:rsidRDefault="00A5377D" w:rsidP="00E827D0">
      <w:pPr>
        <w:pStyle w:val="ListBullet"/>
        <w:rPr>
          <w:shd w:val="clear" w:color="auto" w:fill="FFFFFF"/>
        </w:rPr>
      </w:pPr>
      <w:r w:rsidRPr="00A67A82">
        <w:t xml:space="preserve">C. </w:t>
      </w:r>
      <w:r w:rsidR="00594269" w:rsidRPr="00A67A82">
        <w:t>Loop optimization</w:t>
      </w:r>
    </w:p>
    <w:p w14:paraId="5B000285" w14:textId="77777777" w:rsidR="00594269" w:rsidRPr="00C356E4" w:rsidRDefault="00A5377D" w:rsidP="00E827D0">
      <w:pPr>
        <w:pStyle w:val="ListBullet"/>
        <w:rPr>
          <w:shd w:val="clear" w:color="auto" w:fill="FFFFFF"/>
        </w:rPr>
      </w:pPr>
      <w:r w:rsidRPr="00A67A82">
        <w:t xml:space="preserve">D. </w:t>
      </w:r>
      <w:r w:rsidR="00594269" w:rsidRPr="00A67A82">
        <w:t>Loop breaking</w:t>
      </w:r>
    </w:p>
    <w:p w14:paraId="2A6D7DF6" w14:textId="77777777" w:rsidR="00594269" w:rsidRPr="00C356E4" w:rsidRDefault="00A5377D" w:rsidP="00E827D0">
      <w:pPr>
        <w:pStyle w:val="Answer"/>
        <w:rPr>
          <w:shd w:val="clear" w:color="auto" w:fill="FFFFFF"/>
        </w:rPr>
      </w:pPr>
      <w:r>
        <w:t>&lt;</w:t>
      </w:r>
      <w:r w:rsidR="00594269">
        <w:t>Answer:</w:t>
      </w:r>
      <w:r>
        <w:t>A&gt;</w:t>
      </w:r>
    </w:p>
    <w:p w14:paraId="45861172" w14:textId="77777777" w:rsidR="00594269" w:rsidRPr="00EC1A89" w:rsidRDefault="00594269" w:rsidP="00DE41C0">
      <w:pPr>
        <w:pStyle w:val="NormalWeb"/>
      </w:pPr>
      <w:r>
        <w:t>Topic: Performance Measurement and Analysis</w:t>
      </w:r>
    </w:p>
    <w:p w14:paraId="43581C67" w14:textId="77777777" w:rsidR="00594269" w:rsidRPr="00EC1A89" w:rsidRDefault="00594269" w:rsidP="00DE41C0">
      <w:pPr>
        <w:pStyle w:val="NormalWeb"/>
      </w:pPr>
      <w:r>
        <w:t>Difficulty: difficult</w:t>
      </w:r>
    </w:p>
    <w:p w14:paraId="26467B07" w14:textId="77777777" w:rsidR="00594269" w:rsidRPr="00EC1A89" w:rsidRDefault="00594269" w:rsidP="00DE41C0">
      <w:pPr>
        <w:pStyle w:val="NormalWeb"/>
      </w:pPr>
      <w:r>
        <w:t>Page:665</w:t>
      </w:r>
    </w:p>
    <w:p w14:paraId="78EA8CB0" w14:textId="77777777" w:rsidR="00594269" w:rsidRPr="00C356E4" w:rsidRDefault="00A5377D" w:rsidP="00A5377D">
      <w:pPr>
        <w:ind w:left="360"/>
        <w:rPr>
          <w:shd w:val="clear" w:color="auto" w:fill="FFFFFF"/>
        </w:rPr>
      </w:pPr>
      <w:r>
        <w:lastRenderedPageBreak/>
        <w:t xml:space="preserve">19. </w:t>
      </w:r>
      <w:r w:rsidR="00594269">
        <w:t>SSTF stands for</w:t>
      </w:r>
      <w:r w:rsidR="005B5E4E">
        <w:t xml:space="preserve"> </w:t>
      </w:r>
      <w:r w:rsidR="005B5E4E" w:rsidRPr="0083561E">
        <w:t>___________</w:t>
      </w:r>
      <w:r w:rsidR="005B5E4E">
        <w:t>.</w:t>
      </w:r>
    </w:p>
    <w:p w14:paraId="59243146" w14:textId="77777777" w:rsidR="00594269" w:rsidRPr="00C356E4" w:rsidRDefault="00A5377D" w:rsidP="00E827D0">
      <w:pPr>
        <w:pStyle w:val="ListBullet"/>
        <w:rPr>
          <w:shd w:val="clear" w:color="auto" w:fill="FFFFFF"/>
        </w:rPr>
      </w:pPr>
      <w:r w:rsidRPr="00A67A82">
        <w:t xml:space="preserve">A. </w:t>
      </w:r>
      <w:r w:rsidR="005B5E4E">
        <w:t>S</w:t>
      </w:r>
      <w:r w:rsidR="00594269" w:rsidRPr="00A67A82">
        <w:t>hortest seek time first</w:t>
      </w:r>
    </w:p>
    <w:p w14:paraId="5C8335A7" w14:textId="77777777" w:rsidR="00594269" w:rsidRPr="00C356E4" w:rsidRDefault="00A5377D" w:rsidP="00E827D0">
      <w:pPr>
        <w:pStyle w:val="ListBullet"/>
        <w:rPr>
          <w:shd w:val="clear" w:color="auto" w:fill="FFFFFF"/>
        </w:rPr>
      </w:pPr>
      <w:r w:rsidRPr="00A67A82">
        <w:t xml:space="preserve">B. </w:t>
      </w:r>
      <w:r w:rsidR="005B5E4E">
        <w:t>Sh</w:t>
      </w:r>
      <w:r w:rsidR="00594269" w:rsidRPr="00A67A82">
        <w:t>ortest standard time first</w:t>
      </w:r>
    </w:p>
    <w:p w14:paraId="30AE1EBC" w14:textId="77777777" w:rsidR="00594269" w:rsidRPr="00C356E4" w:rsidRDefault="00A5377D" w:rsidP="00E827D0">
      <w:pPr>
        <w:pStyle w:val="ListBullet"/>
        <w:rPr>
          <w:shd w:val="clear" w:color="auto" w:fill="FFFFFF"/>
        </w:rPr>
      </w:pPr>
      <w:r w:rsidRPr="00A67A82">
        <w:t xml:space="preserve">C. </w:t>
      </w:r>
      <w:r w:rsidR="005B5E4E">
        <w:t>S</w:t>
      </w:r>
      <w:r w:rsidR="00594269" w:rsidRPr="00A67A82">
        <w:t>mall</w:t>
      </w:r>
      <w:r w:rsidR="00E827D0" w:rsidRPr="00A67A82">
        <w:t xml:space="preserve"> </w:t>
      </w:r>
      <w:r w:rsidR="00594269" w:rsidRPr="00A67A82">
        <w:t>seek time first</w:t>
      </w:r>
    </w:p>
    <w:p w14:paraId="22DDEEB0" w14:textId="77777777" w:rsidR="00594269" w:rsidRPr="00C356E4" w:rsidRDefault="00A5377D" w:rsidP="00E827D0">
      <w:pPr>
        <w:pStyle w:val="ListBullet"/>
        <w:rPr>
          <w:shd w:val="clear" w:color="auto" w:fill="FFFFFF"/>
        </w:rPr>
      </w:pPr>
      <w:r w:rsidRPr="00A67A82">
        <w:t xml:space="preserve">D. </w:t>
      </w:r>
      <w:r w:rsidR="005B5E4E">
        <w:t>S</w:t>
      </w:r>
      <w:r w:rsidR="00594269" w:rsidRPr="00A67A82">
        <w:t>hortest seek time found</w:t>
      </w:r>
    </w:p>
    <w:p w14:paraId="371A87FE" w14:textId="77777777" w:rsidR="00594269" w:rsidRPr="00C356E4" w:rsidRDefault="00A5377D" w:rsidP="00E827D0">
      <w:pPr>
        <w:pStyle w:val="Answer"/>
        <w:rPr>
          <w:shd w:val="clear" w:color="auto" w:fill="FFFFFF"/>
        </w:rPr>
      </w:pPr>
      <w:r>
        <w:t>&lt;</w:t>
      </w:r>
      <w:r w:rsidR="00594269">
        <w:t>Answer:</w:t>
      </w:r>
      <w:r>
        <w:t>A&gt;</w:t>
      </w:r>
    </w:p>
    <w:p w14:paraId="0FDFDBA4" w14:textId="77777777" w:rsidR="00594269" w:rsidRPr="00EC1A89" w:rsidRDefault="00594269" w:rsidP="00DE41C0">
      <w:pPr>
        <w:pStyle w:val="NormalWeb"/>
      </w:pPr>
      <w:r>
        <w:t>Topic: Performance Measurement and Analysis</w:t>
      </w:r>
    </w:p>
    <w:p w14:paraId="19F9D72E" w14:textId="77777777" w:rsidR="00594269" w:rsidRPr="00EC1A89" w:rsidRDefault="00594269" w:rsidP="00DE41C0">
      <w:pPr>
        <w:pStyle w:val="NormalWeb"/>
      </w:pPr>
      <w:r>
        <w:t xml:space="preserve">Difficulty: medium </w:t>
      </w:r>
    </w:p>
    <w:p w14:paraId="20C0C6D2" w14:textId="77777777" w:rsidR="00594269" w:rsidRPr="00EC1A89" w:rsidRDefault="00594269" w:rsidP="00DE41C0">
      <w:pPr>
        <w:pStyle w:val="NormalWeb"/>
      </w:pPr>
      <w:r>
        <w:t>Page: 669</w:t>
      </w:r>
    </w:p>
    <w:p w14:paraId="1E98283A" w14:textId="77777777" w:rsidR="00A5377D" w:rsidRPr="00C356E4" w:rsidRDefault="00A5377D" w:rsidP="00A5377D">
      <w:pPr>
        <w:pStyle w:val="Heading1"/>
        <w:tabs>
          <w:tab w:val="center" w:pos="4320"/>
        </w:tabs>
        <w:rPr>
          <w:shd w:val="clear" w:color="auto" w:fill="FFFFFF"/>
        </w:rPr>
      </w:pPr>
      <w:r w:rsidRPr="002D4795">
        <w:t>True/False</w:t>
      </w:r>
    </w:p>
    <w:p w14:paraId="4E4C0CEA" w14:textId="77777777" w:rsidR="00594269" w:rsidRPr="00C356E4" w:rsidRDefault="00A5377D" w:rsidP="00A5377D">
      <w:pPr>
        <w:ind w:left="360"/>
        <w:rPr>
          <w:shd w:val="clear" w:color="auto" w:fill="FFFFFF"/>
        </w:rPr>
      </w:pPr>
      <w:r>
        <w:t xml:space="preserve">20. </w:t>
      </w:r>
      <w:r w:rsidR="00594269">
        <w:t>When throughput is more important than reliability, a system may employ the write-back cache policy.</w:t>
      </w:r>
    </w:p>
    <w:p w14:paraId="569850A9" w14:textId="77777777" w:rsidR="00594269" w:rsidRPr="00C356E4" w:rsidRDefault="00A5377D" w:rsidP="00E827D0">
      <w:pPr>
        <w:pStyle w:val="Answer"/>
        <w:rPr>
          <w:shd w:val="clear" w:color="auto" w:fill="FFFFFF"/>
        </w:rPr>
      </w:pPr>
      <w:r>
        <w:t>&lt;</w:t>
      </w:r>
      <w:r w:rsidR="00594269">
        <w:t xml:space="preserve">Answer: </w:t>
      </w:r>
      <w:r>
        <w:t>T</w:t>
      </w:r>
      <w:r w:rsidR="00594269">
        <w:t>rue</w:t>
      </w:r>
      <w:r>
        <w:t>&gt;</w:t>
      </w:r>
    </w:p>
    <w:p w14:paraId="2C5B5390" w14:textId="77777777" w:rsidR="00594269" w:rsidRPr="00EC1A89" w:rsidRDefault="00594269" w:rsidP="00DE41C0">
      <w:pPr>
        <w:pStyle w:val="NormalWeb"/>
      </w:pPr>
      <w:r>
        <w:t>Topic: Performance Measurement and Analysis</w:t>
      </w:r>
    </w:p>
    <w:p w14:paraId="46A191EE" w14:textId="77777777" w:rsidR="00594269" w:rsidRPr="00EC1A89" w:rsidRDefault="00594269" w:rsidP="00DE41C0">
      <w:pPr>
        <w:pStyle w:val="NormalWeb"/>
      </w:pPr>
      <w:r>
        <w:t>Difficulty: easy</w:t>
      </w:r>
    </w:p>
    <w:p w14:paraId="30F92D0D" w14:textId="62421E4B" w:rsidR="006D7024" w:rsidRDefault="00594269" w:rsidP="00DE41C0">
      <w:pPr>
        <w:pStyle w:val="NormalWeb"/>
      </w:pPr>
      <w:r>
        <w:t>Page: 673</w:t>
      </w:r>
    </w:p>
    <w:p w14:paraId="1D910388" w14:textId="77777777" w:rsidR="006D7024" w:rsidRDefault="006D7024" w:rsidP="00DE41C0">
      <w:pPr>
        <w:pStyle w:val="NormalWeb"/>
      </w:pPr>
    </w:p>
    <w:p w14:paraId="386F65B6" w14:textId="77777777" w:rsidR="006D7024" w:rsidRDefault="006D7024" w:rsidP="006D7024">
      <w:pPr>
        <w:pStyle w:val="Heading1"/>
        <w:rPr>
          <w:shd w:val="clear" w:color="auto" w:fill="FFFFFF"/>
        </w:rPr>
      </w:pPr>
      <w:r>
        <w:t>Multiple Choices Static</w:t>
      </w:r>
    </w:p>
    <w:p w14:paraId="249DD202" w14:textId="18BBE563" w:rsidR="006D7024" w:rsidRDefault="00942257" w:rsidP="006D7024">
      <w:pPr>
        <w:ind w:left="720" w:hanging="360"/>
        <w:rPr>
          <w:position w:val="0"/>
          <w:lang w:val="en-US" w:eastAsia="en-US"/>
        </w:rPr>
      </w:pPr>
      <w:r>
        <w:rPr>
          <w:position w:val="0"/>
          <w:lang w:val="en-US" w:eastAsia="en-US"/>
        </w:rPr>
        <w:t>2</w:t>
      </w:r>
      <w:r w:rsidR="006D7024">
        <w:rPr>
          <w:position w:val="0"/>
          <w:lang w:val="en-US" w:eastAsia="en-US"/>
        </w:rPr>
        <w:t>1. A computer user is most concerned with</w:t>
      </w:r>
      <w:r w:rsidR="006D7024">
        <w:t>___________.</w:t>
      </w:r>
    </w:p>
    <w:p w14:paraId="558E56DD" w14:textId="77777777" w:rsidR="006D7024" w:rsidRDefault="006D7024" w:rsidP="006D7024">
      <w:pPr>
        <w:pStyle w:val="ListBullet"/>
        <w:tabs>
          <w:tab w:val="left" w:pos="720"/>
        </w:tabs>
        <w:rPr>
          <w:shd w:val="clear" w:color="auto" w:fill="FFFFFF"/>
        </w:rPr>
      </w:pPr>
      <w:r>
        <w:rPr>
          <w:color w:val="1F497D" w:themeColor="text2"/>
        </w:rPr>
        <w:t xml:space="preserve">A. </w:t>
      </w:r>
      <w:r>
        <w:t>response time</w:t>
      </w:r>
    </w:p>
    <w:p w14:paraId="50A748B5" w14:textId="77777777" w:rsidR="006D7024" w:rsidRDefault="006D7024" w:rsidP="006D7024">
      <w:pPr>
        <w:pStyle w:val="ListBullet"/>
        <w:tabs>
          <w:tab w:val="left" w:pos="720"/>
        </w:tabs>
        <w:rPr>
          <w:shd w:val="clear" w:color="auto" w:fill="FFFFFF"/>
        </w:rPr>
      </w:pPr>
      <w:r>
        <w:rPr>
          <w:color w:val="1F497D" w:themeColor="text2"/>
        </w:rPr>
        <w:t xml:space="preserve">B. </w:t>
      </w:r>
      <w:r>
        <w:t>Compilation time</w:t>
      </w:r>
    </w:p>
    <w:p w14:paraId="3C9D1B39" w14:textId="77777777" w:rsidR="006D7024" w:rsidRDefault="006D7024" w:rsidP="006D7024">
      <w:pPr>
        <w:pStyle w:val="ListBullet"/>
        <w:tabs>
          <w:tab w:val="left" w:pos="720"/>
        </w:tabs>
        <w:rPr>
          <w:shd w:val="clear" w:color="auto" w:fill="FFFFFF"/>
        </w:rPr>
      </w:pPr>
      <w:r>
        <w:rPr>
          <w:color w:val="1F497D" w:themeColor="text2"/>
        </w:rPr>
        <w:t xml:space="preserve">C. </w:t>
      </w:r>
      <w:r>
        <w:t>Seek time</w:t>
      </w:r>
    </w:p>
    <w:p w14:paraId="722A40E1" w14:textId="77777777" w:rsidR="006D7024" w:rsidRDefault="006D7024" w:rsidP="006D7024">
      <w:pPr>
        <w:pStyle w:val="ListBullet"/>
        <w:tabs>
          <w:tab w:val="left" w:pos="720"/>
        </w:tabs>
        <w:rPr>
          <w:shd w:val="clear" w:color="auto" w:fill="FFFFFF"/>
        </w:rPr>
      </w:pPr>
      <w:r>
        <w:rPr>
          <w:color w:val="1F497D" w:themeColor="text2"/>
        </w:rPr>
        <w:t xml:space="preserve">D. </w:t>
      </w:r>
      <w:r>
        <w:t>Lead time</w:t>
      </w:r>
    </w:p>
    <w:p w14:paraId="5A07FC83" w14:textId="77777777" w:rsidR="006D7024" w:rsidRDefault="006D7024" w:rsidP="006D7024">
      <w:pPr>
        <w:pStyle w:val="Answer"/>
        <w:rPr>
          <w:shd w:val="clear" w:color="auto" w:fill="FFFFFF"/>
        </w:rPr>
      </w:pPr>
      <w:r>
        <w:t>&lt;Answer: A&gt;</w:t>
      </w:r>
    </w:p>
    <w:p w14:paraId="7F6F0255" w14:textId="77777777" w:rsidR="006D7024" w:rsidRDefault="006D7024" w:rsidP="006D7024">
      <w:pPr>
        <w:pStyle w:val="NormalWeb"/>
        <w:rPr>
          <w:lang w:eastAsia="en-US"/>
        </w:rPr>
      </w:pPr>
      <w:r>
        <w:t>T</w:t>
      </w:r>
      <w:r>
        <w:rPr>
          <w:lang w:eastAsia="en-US"/>
        </w:rPr>
        <w:t>opic: Performance Measurement and Analysis</w:t>
      </w:r>
    </w:p>
    <w:p w14:paraId="60B9616D" w14:textId="77777777" w:rsidR="006D7024" w:rsidRDefault="006D7024" w:rsidP="006D7024">
      <w:pPr>
        <w:pStyle w:val="NormalWeb"/>
        <w:rPr>
          <w:lang w:eastAsia="en-US"/>
        </w:rPr>
      </w:pPr>
      <w:r>
        <w:rPr>
          <w:lang w:eastAsia="en-US"/>
        </w:rPr>
        <w:t xml:space="preserve">Difficulty: medium </w:t>
      </w:r>
    </w:p>
    <w:p w14:paraId="42DB77AD" w14:textId="77777777" w:rsidR="006D7024" w:rsidRDefault="006D7024" w:rsidP="006D7024">
      <w:pPr>
        <w:pStyle w:val="NormalWeb"/>
        <w:rPr>
          <w:lang w:eastAsia="en-US"/>
        </w:rPr>
      </w:pPr>
      <w:r>
        <w:rPr>
          <w:lang w:eastAsia="en-US"/>
        </w:rPr>
        <w:t>Page: 635</w:t>
      </w:r>
    </w:p>
    <w:p w14:paraId="788B02F5" w14:textId="77777777" w:rsidR="006D7024" w:rsidRDefault="006D7024" w:rsidP="006D7024">
      <w:pPr>
        <w:pStyle w:val="Heading1"/>
        <w:tabs>
          <w:tab w:val="center" w:pos="4320"/>
        </w:tabs>
        <w:rPr>
          <w:shd w:val="clear" w:color="auto" w:fill="FFFFFF"/>
        </w:rPr>
      </w:pPr>
      <w:r>
        <w:t>True/False</w:t>
      </w:r>
    </w:p>
    <w:p w14:paraId="07FD6C6A" w14:textId="7B5BCC32" w:rsidR="006D7024" w:rsidRDefault="006D7024" w:rsidP="006D7024">
      <w:pPr>
        <w:widowControl w:val="0"/>
        <w:autoSpaceDE w:val="0"/>
        <w:autoSpaceDN w:val="0"/>
        <w:adjustRightInd w:val="0"/>
        <w:ind w:left="360" w:hanging="360"/>
        <w:rPr>
          <w:shd w:val="clear" w:color="auto" w:fill="FFFFFF"/>
        </w:rPr>
      </w:pPr>
      <w:r>
        <w:rPr>
          <w:color w:val="1F497D" w:themeColor="text2"/>
        </w:rPr>
        <w:t>2</w:t>
      </w:r>
      <w:r w:rsidR="00942257">
        <w:rPr>
          <w:color w:val="1F497D" w:themeColor="text2"/>
        </w:rPr>
        <w:t>2</w:t>
      </w:r>
      <w:r>
        <w:rPr>
          <w:color w:val="1F497D" w:themeColor="text2"/>
        </w:rPr>
        <w:t xml:space="preserve">. </w:t>
      </w:r>
      <w:r>
        <w:t>More time-consuming programs have greater influence on the harmonic mean.</w:t>
      </w:r>
    </w:p>
    <w:p w14:paraId="2034D848" w14:textId="77777777" w:rsidR="006D7024" w:rsidRDefault="006D7024" w:rsidP="006D7024">
      <w:pPr>
        <w:pStyle w:val="Answer"/>
        <w:rPr>
          <w:shd w:val="clear" w:color="auto" w:fill="FFFFFF"/>
        </w:rPr>
      </w:pPr>
      <w:r>
        <w:rPr>
          <w:rFonts w:ascii="Times" w:hAnsi="Times" w:cs="Times"/>
        </w:rPr>
        <w:t>&lt;Answer: True&gt;</w:t>
      </w:r>
    </w:p>
    <w:p w14:paraId="2659F75B" w14:textId="77777777" w:rsidR="006D7024" w:rsidRDefault="006D7024" w:rsidP="006D7024">
      <w:pPr>
        <w:pStyle w:val="NormalWeb"/>
      </w:pPr>
      <w:r>
        <w:lastRenderedPageBreak/>
        <w:t>Topic: Performance Measurement and Analysis</w:t>
      </w:r>
    </w:p>
    <w:p w14:paraId="6473368C" w14:textId="77777777" w:rsidR="006D7024" w:rsidRDefault="006D7024" w:rsidP="006D7024">
      <w:pPr>
        <w:pStyle w:val="NormalWeb"/>
      </w:pPr>
      <w:r>
        <w:t>Difficulty: difficult</w:t>
      </w:r>
    </w:p>
    <w:p w14:paraId="3300868E" w14:textId="77777777" w:rsidR="006D7024" w:rsidRDefault="006D7024" w:rsidP="006D7024">
      <w:pPr>
        <w:pStyle w:val="NormalWeb"/>
      </w:pPr>
      <w:r>
        <w:t>Page: 641</w:t>
      </w:r>
    </w:p>
    <w:p w14:paraId="3636CC6E" w14:textId="77777777" w:rsidR="006D7024" w:rsidRDefault="006D7024" w:rsidP="006D7024">
      <w:pPr>
        <w:pStyle w:val="Heading1"/>
        <w:rPr>
          <w:shd w:val="clear" w:color="auto" w:fill="FFFFFF"/>
        </w:rPr>
      </w:pPr>
      <w:r>
        <w:t>Multiple Choices Static</w:t>
      </w:r>
    </w:p>
    <w:p w14:paraId="6F4D5F71" w14:textId="0BB59413" w:rsidR="006D7024" w:rsidRDefault="00942257" w:rsidP="006D7024">
      <w:pPr>
        <w:ind w:left="720" w:hanging="360"/>
        <w:rPr>
          <w:shd w:val="clear" w:color="auto" w:fill="FFFFFF"/>
        </w:rPr>
      </w:pPr>
      <w:r>
        <w:rPr>
          <w:color w:val="1F497D" w:themeColor="text2"/>
        </w:rPr>
        <w:t>2</w:t>
      </w:r>
      <w:r w:rsidR="006D7024">
        <w:rPr>
          <w:color w:val="1F497D" w:themeColor="text2"/>
        </w:rPr>
        <w:t xml:space="preserve">3. </w:t>
      </w:r>
      <w:r w:rsidR="006D7024">
        <w:t xml:space="preserve">MIPS </w:t>
      </w:r>
      <w:proofErr w:type="gramStart"/>
      <w:r w:rsidR="006D7024">
        <w:t>stands</w:t>
      </w:r>
      <w:proofErr w:type="gramEnd"/>
      <w:r w:rsidR="006D7024">
        <w:t xml:space="preserve"> for ___________.</w:t>
      </w:r>
    </w:p>
    <w:p w14:paraId="065356D5" w14:textId="77777777" w:rsidR="006D7024" w:rsidRDefault="006D7024" w:rsidP="006D7024">
      <w:pPr>
        <w:pStyle w:val="ListBullet"/>
        <w:tabs>
          <w:tab w:val="left" w:pos="720"/>
        </w:tabs>
        <w:rPr>
          <w:shd w:val="clear" w:color="auto" w:fill="FFFFFF"/>
        </w:rPr>
      </w:pPr>
      <w:r>
        <w:rPr>
          <w:color w:val="1F497D" w:themeColor="text2"/>
        </w:rPr>
        <w:t xml:space="preserve">A. </w:t>
      </w:r>
      <w:r>
        <w:t xml:space="preserve">minute of instructions per second </w:t>
      </w:r>
    </w:p>
    <w:p w14:paraId="4636E8B1" w14:textId="77777777" w:rsidR="006D7024" w:rsidRDefault="006D7024" w:rsidP="006D7024">
      <w:pPr>
        <w:pStyle w:val="ListBullet"/>
        <w:tabs>
          <w:tab w:val="left" w:pos="720"/>
        </w:tabs>
        <w:rPr>
          <w:shd w:val="clear" w:color="auto" w:fill="FFFFFF"/>
        </w:rPr>
      </w:pPr>
      <w:r>
        <w:rPr>
          <w:color w:val="1F497D" w:themeColor="text2"/>
        </w:rPr>
        <w:t xml:space="preserve">B. </w:t>
      </w:r>
      <w:r>
        <w:t>millions of instructions per sector</w:t>
      </w:r>
    </w:p>
    <w:p w14:paraId="4389BACC" w14:textId="77777777" w:rsidR="006D7024" w:rsidRDefault="006D7024" w:rsidP="006D7024">
      <w:pPr>
        <w:pStyle w:val="ListBullet"/>
        <w:tabs>
          <w:tab w:val="left" w:pos="720"/>
        </w:tabs>
        <w:rPr>
          <w:shd w:val="clear" w:color="auto" w:fill="FFFFFF"/>
        </w:rPr>
      </w:pPr>
      <w:r>
        <w:rPr>
          <w:color w:val="1F497D" w:themeColor="text2"/>
        </w:rPr>
        <w:t xml:space="preserve">C. </w:t>
      </w:r>
      <w:r>
        <w:t xml:space="preserve">millions of instruments per second </w:t>
      </w:r>
    </w:p>
    <w:p w14:paraId="15CFFE8D" w14:textId="77777777" w:rsidR="006D7024" w:rsidRDefault="006D7024" w:rsidP="006D7024">
      <w:pPr>
        <w:pStyle w:val="ListBullet"/>
        <w:tabs>
          <w:tab w:val="left" w:pos="720"/>
        </w:tabs>
        <w:rPr>
          <w:shd w:val="clear" w:color="auto" w:fill="FFFFFF"/>
        </w:rPr>
      </w:pPr>
      <w:r>
        <w:rPr>
          <w:color w:val="1F497D" w:themeColor="text2"/>
        </w:rPr>
        <w:t xml:space="preserve">D. </w:t>
      </w:r>
      <w:r>
        <w:t xml:space="preserve">millions of instructions per second </w:t>
      </w:r>
    </w:p>
    <w:p w14:paraId="676523EA" w14:textId="77777777" w:rsidR="006D7024" w:rsidRDefault="006D7024" w:rsidP="006D7024">
      <w:pPr>
        <w:pStyle w:val="Answer"/>
        <w:rPr>
          <w:shd w:val="clear" w:color="auto" w:fill="FFFFFF"/>
        </w:rPr>
      </w:pPr>
      <w:r>
        <w:rPr>
          <w:rFonts w:ascii="Times" w:hAnsi="Times" w:cs="Times"/>
        </w:rPr>
        <w:t>&lt;Answer: D&gt;</w:t>
      </w:r>
    </w:p>
    <w:p w14:paraId="2E1FA6CB" w14:textId="77777777" w:rsidR="006D7024" w:rsidRDefault="006D7024" w:rsidP="006D7024">
      <w:pPr>
        <w:pStyle w:val="NormalWeb"/>
      </w:pPr>
      <w:r>
        <w:t>Topic: Performance Measurement and Analysis</w:t>
      </w:r>
    </w:p>
    <w:p w14:paraId="0F4E8AF9" w14:textId="77777777" w:rsidR="006D7024" w:rsidRDefault="006D7024" w:rsidP="006D7024">
      <w:pPr>
        <w:pStyle w:val="NormalWeb"/>
      </w:pPr>
      <w:r>
        <w:t>Difficulty: easy</w:t>
      </w:r>
    </w:p>
    <w:p w14:paraId="53362209" w14:textId="77777777" w:rsidR="006D7024" w:rsidRDefault="006D7024" w:rsidP="006D7024">
      <w:pPr>
        <w:pStyle w:val="NormalWeb"/>
      </w:pPr>
      <w:r>
        <w:t>Page: 634</w:t>
      </w:r>
    </w:p>
    <w:p w14:paraId="5EC49A38" w14:textId="77777777" w:rsidR="006D7024" w:rsidRDefault="006D7024" w:rsidP="006D7024">
      <w:pPr>
        <w:pStyle w:val="Heading1"/>
        <w:tabs>
          <w:tab w:val="center" w:pos="4320"/>
        </w:tabs>
        <w:rPr>
          <w:shd w:val="clear" w:color="auto" w:fill="FFFFFF"/>
        </w:rPr>
      </w:pPr>
      <w:r>
        <w:t>True/False</w:t>
      </w:r>
    </w:p>
    <w:p w14:paraId="375D4636" w14:textId="4FFE64C2" w:rsidR="006D7024" w:rsidRDefault="00942257" w:rsidP="006D7024">
      <w:pPr>
        <w:ind w:left="720" w:hanging="360"/>
        <w:rPr>
          <w:shd w:val="clear" w:color="auto" w:fill="FFFFFF"/>
        </w:rPr>
      </w:pPr>
      <w:r>
        <w:rPr>
          <w:color w:val="1F497D" w:themeColor="text2"/>
        </w:rPr>
        <w:t>2</w:t>
      </w:r>
      <w:r w:rsidR="006D7024">
        <w:rPr>
          <w:color w:val="1F497D" w:themeColor="text2"/>
        </w:rPr>
        <w:t xml:space="preserve">4. </w:t>
      </w:r>
      <w:r w:rsidR="006D7024">
        <w:t>Clock speed, MIPS, and FLOPS are the metrics in comparing relative performance across a line of similar computers offered by the same vendor.</w:t>
      </w:r>
    </w:p>
    <w:p w14:paraId="105B66BA" w14:textId="77777777" w:rsidR="006D7024" w:rsidRDefault="006D7024" w:rsidP="006D7024">
      <w:pPr>
        <w:pStyle w:val="Answer"/>
        <w:rPr>
          <w:shd w:val="clear" w:color="auto" w:fill="FFFFFF"/>
        </w:rPr>
      </w:pPr>
      <w:r>
        <w:rPr>
          <w:rFonts w:ascii="Times" w:hAnsi="Times" w:cs="Times"/>
        </w:rPr>
        <w:t>&lt;Answer: True&gt;</w:t>
      </w:r>
    </w:p>
    <w:p w14:paraId="1D80B0A2" w14:textId="77777777" w:rsidR="006D7024" w:rsidRDefault="006D7024" w:rsidP="006D7024">
      <w:pPr>
        <w:pStyle w:val="NormalWeb"/>
      </w:pPr>
      <w:r>
        <w:t>Topic: Performance Measurement and Analysis</w:t>
      </w:r>
    </w:p>
    <w:p w14:paraId="6D050021" w14:textId="77777777" w:rsidR="006D7024" w:rsidRDefault="006D7024" w:rsidP="006D7024">
      <w:pPr>
        <w:pStyle w:val="NormalWeb"/>
      </w:pPr>
      <w:r>
        <w:t xml:space="preserve">Difficulty: medium </w:t>
      </w:r>
    </w:p>
    <w:p w14:paraId="73E2E48D" w14:textId="77777777" w:rsidR="006D7024" w:rsidRDefault="006D7024" w:rsidP="006D7024">
      <w:pPr>
        <w:pStyle w:val="NormalWeb"/>
      </w:pPr>
      <w:r>
        <w:t>Page: 646</w:t>
      </w:r>
    </w:p>
    <w:p w14:paraId="6266EB15" w14:textId="77777777" w:rsidR="006D7024" w:rsidRDefault="006D7024" w:rsidP="006D7024">
      <w:pPr>
        <w:pStyle w:val="Heading1"/>
        <w:rPr>
          <w:shd w:val="clear" w:color="auto" w:fill="FFFFFF"/>
        </w:rPr>
      </w:pPr>
      <w:r>
        <w:t>Multiple Choices Static</w:t>
      </w:r>
    </w:p>
    <w:p w14:paraId="21557A32" w14:textId="6D6C47BB" w:rsidR="006D7024" w:rsidRDefault="00942257" w:rsidP="006D7024">
      <w:pPr>
        <w:ind w:left="720" w:hanging="360"/>
        <w:rPr>
          <w:shd w:val="clear" w:color="auto" w:fill="FFFFFF"/>
        </w:rPr>
      </w:pPr>
      <w:r>
        <w:rPr>
          <w:color w:val="1F497D" w:themeColor="text2"/>
        </w:rPr>
        <w:t>2</w:t>
      </w:r>
      <w:r w:rsidR="006D7024">
        <w:rPr>
          <w:color w:val="1F497D" w:themeColor="text2"/>
        </w:rPr>
        <w:t xml:space="preserve">5. </w:t>
      </w:r>
      <w:r w:rsidR="006D7024">
        <w:t>The IBM Corporation invented a benchmark to help with the design of its mainframe systems it was called as ___________.</w:t>
      </w:r>
    </w:p>
    <w:p w14:paraId="673D836A" w14:textId="77777777" w:rsidR="006D7024" w:rsidRDefault="006D7024" w:rsidP="006D7024">
      <w:pPr>
        <w:pStyle w:val="ListBullet"/>
        <w:tabs>
          <w:tab w:val="left" w:pos="720"/>
        </w:tabs>
        <w:rPr>
          <w:shd w:val="clear" w:color="auto" w:fill="FFFFFF"/>
        </w:rPr>
      </w:pPr>
      <w:r>
        <w:rPr>
          <w:color w:val="1F497D" w:themeColor="text2"/>
        </w:rPr>
        <w:t xml:space="preserve">A. </w:t>
      </w:r>
      <w:r>
        <w:t xml:space="preserve">TP1 </w:t>
      </w:r>
    </w:p>
    <w:p w14:paraId="3DE75CA3" w14:textId="77777777" w:rsidR="006D7024" w:rsidRDefault="006D7024" w:rsidP="006D7024">
      <w:pPr>
        <w:pStyle w:val="ListBullet"/>
        <w:tabs>
          <w:tab w:val="left" w:pos="720"/>
        </w:tabs>
        <w:rPr>
          <w:shd w:val="clear" w:color="auto" w:fill="FFFFFF"/>
        </w:rPr>
      </w:pPr>
      <w:r>
        <w:rPr>
          <w:color w:val="1F497D" w:themeColor="text2"/>
        </w:rPr>
        <w:t xml:space="preserve">B. </w:t>
      </w:r>
      <w:r>
        <w:t>TP2</w:t>
      </w:r>
    </w:p>
    <w:p w14:paraId="6FD9BEF7" w14:textId="77777777" w:rsidR="006D7024" w:rsidRDefault="006D7024" w:rsidP="006D7024">
      <w:pPr>
        <w:pStyle w:val="ListBullet"/>
        <w:tabs>
          <w:tab w:val="left" w:pos="720"/>
        </w:tabs>
        <w:rPr>
          <w:shd w:val="clear" w:color="auto" w:fill="FFFFFF"/>
        </w:rPr>
      </w:pPr>
      <w:r>
        <w:rPr>
          <w:color w:val="1F497D" w:themeColor="text2"/>
        </w:rPr>
        <w:t xml:space="preserve">C. </w:t>
      </w:r>
      <w:r>
        <w:t>TP3</w:t>
      </w:r>
    </w:p>
    <w:p w14:paraId="0F7FFD33" w14:textId="77777777" w:rsidR="006D7024" w:rsidRDefault="006D7024" w:rsidP="006D7024">
      <w:pPr>
        <w:pStyle w:val="ListBullet"/>
        <w:tabs>
          <w:tab w:val="left" w:pos="720"/>
        </w:tabs>
        <w:rPr>
          <w:shd w:val="clear" w:color="auto" w:fill="FFFFFF"/>
        </w:rPr>
      </w:pPr>
      <w:r>
        <w:rPr>
          <w:color w:val="1F497D" w:themeColor="text2"/>
        </w:rPr>
        <w:t xml:space="preserve">D. </w:t>
      </w:r>
      <w:r>
        <w:t>TP4</w:t>
      </w:r>
    </w:p>
    <w:p w14:paraId="3C213D8F" w14:textId="77777777" w:rsidR="006D7024" w:rsidRDefault="006D7024" w:rsidP="006D7024">
      <w:pPr>
        <w:pStyle w:val="Answer"/>
        <w:rPr>
          <w:shd w:val="clear" w:color="auto" w:fill="FFFFFF"/>
        </w:rPr>
      </w:pPr>
      <w:r>
        <w:rPr>
          <w:rFonts w:ascii="Times" w:hAnsi="Times" w:cs="Times"/>
        </w:rPr>
        <w:t>&lt;Answer: A&gt;</w:t>
      </w:r>
    </w:p>
    <w:p w14:paraId="62435AFB" w14:textId="77777777" w:rsidR="006D7024" w:rsidRDefault="006D7024" w:rsidP="006D7024">
      <w:pPr>
        <w:pStyle w:val="NormalWeb"/>
      </w:pPr>
      <w:r>
        <w:t>Topic: Performance Measurement and Analysis</w:t>
      </w:r>
    </w:p>
    <w:p w14:paraId="4D064CB0" w14:textId="77777777" w:rsidR="006D7024" w:rsidRDefault="006D7024" w:rsidP="006D7024">
      <w:pPr>
        <w:pStyle w:val="NormalWeb"/>
      </w:pPr>
      <w:r>
        <w:t xml:space="preserve">Difficulty: medium </w:t>
      </w:r>
    </w:p>
    <w:p w14:paraId="05B8DF4C" w14:textId="77777777" w:rsidR="006D7024" w:rsidRDefault="006D7024" w:rsidP="006D7024">
      <w:pPr>
        <w:pStyle w:val="NormalWeb"/>
      </w:pPr>
      <w:r>
        <w:t>Page: 651</w:t>
      </w:r>
    </w:p>
    <w:p w14:paraId="205B148B" w14:textId="77777777" w:rsidR="006D7024" w:rsidRDefault="006D7024" w:rsidP="006D7024">
      <w:pPr>
        <w:pStyle w:val="Heading1"/>
        <w:tabs>
          <w:tab w:val="center" w:pos="4320"/>
        </w:tabs>
        <w:rPr>
          <w:shd w:val="clear" w:color="auto" w:fill="FFFFFF"/>
        </w:rPr>
      </w:pPr>
      <w:r>
        <w:lastRenderedPageBreak/>
        <w:t>True/False</w:t>
      </w:r>
    </w:p>
    <w:p w14:paraId="612FD93C" w14:textId="6E08C84B" w:rsidR="006D7024" w:rsidRDefault="00942257" w:rsidP="006D7024">
      <w:pPr>
        <w:ind w:left="720" w:hanging="360"/>
        <w:rPr>
          <w:shd w:val="clear" w:color="auto" w:fill="FFFFFF"/>
        </w:rPr>
      </w:pPr>
      <w:r>
        <w:rPr>
          <w:color w:val="1F497D" w:themeColor="text2"/>
        </w:rPr>
        <w:t>2</w:t>
      </w:r>
      <w:r w:rsidR="006D7024">
        <w:rPr>
          <w:color w:val="1F497D" w:themeColor="text2"/>
        </w:rPr>
        <w:t xml:space="preserve">6. </w:t>
      </w:r>
      <w:r w:rsidR="006D7024">
        <w:t>The TPC has recently improved (but not yet replaced) the TPC-C benchmark.</w:t>
      </w:r>
    </w:p>
    <w:p w14:paraId="03ADAA3E" w14:textId="77777777" w:rsidR="006D7024" w:rsidRDefault="006D7024" w:rsidP="006D7024">
      <w:pPr>
        <w:pStyle w:val="Answer"/>
        <w:rPr>
          <w:shd w:val="clear" w:color="auto" w:fill="FFFFFF"/>
        </w:rPr>
      </w:pPr>
      <w:r>
        <w:rPr>
          <w:rFonts w:ascii="Times" w:hAnsi="Times" w:cs="Times"/>
        </w:rPr>
        <w:t>&lt;Answer: True&gt;</w:t>
      </w:r>
    </w:p>
    <w:p w14:paraId="3868BF07" w14:textId="77777777" w:rsidR="006D7024" w:rsidRDefault="006D7024" w:rsidP="006D7024">
      <w:pPr>
        <w:pStyle w:val="NormalWeb"/>
      </w:pPr>
      <w:r>
        <w:t>Topic: Performance Measurement and Analysis</w:t>
      </w:r>
    </w:p>
    <w:p w14:paraId="2575335B" w14:textId="77777777" w:rsidR="006D7024" w:rsidRDefault="006D7024" w:rsidP="006D7024">
      <w:pPr>
        <w:pStyle w:val="NormalWeb"/>
      </w:pPr>
      <w:r>
        <w:t>Difficulty: difficult</w:t>
      </w:r>
    </w:p>
    <w:p w14:paraId="1C3FEC4C" w14:textId="77777777" w:rsidR="006D7024" w:rsidRDefault="006D7024" w:rsidP="006D7024">
      <w:pPr>
        <w:pStyle w:val="NormalWeb"/>
      </w:pPr>
      <w:r>
        <w:t>Page: 654</w:t>
      </w:r>
    </w:p>
    <w:p w14:paraId="5B58E8F6" w14:textId="77777777" w:rsidR="006D7024" w:rsidRDefault="006D7024" w:rsidP="006D7024">
      <w:pPr>
        <w:pStyle w:val="Heading1"/>
        <w:tabs>
          <w:tab w:val="center" w:pos="4320"/>
        </w:tabs>
        <w:rPr>
          <w:shd w:val="clear" w:color="auto" w:fill="FFFFFF"/>
        </w:rPr>
      </w:pPr>
      <w:r>
        <w:t>True/False</w:t>
      </w:r>
    </w:p>
    <w:p w14:paraId="7CEE1EE6" w14:textId="61F8CCB8" w:rsidR="006D7024" w:rsidRDefault="00942257" w:rsidP="006D7024">
      <w:pPr>
        <w:ind w:left="720" w:hanging="360"/>
        <w:rPr>
          <w:shd w:val="clear" w:color="auto" w:fill="FFFFFF"/>
        </w:rPr>
      </w:pPr>
      <w:r>
        <w:rPr>
          <w:color w:val="1F497D" w:themeColor="text2"/>
        </w:rPr>
        <w:t>2</w:t>
      </w:r>
      <w:r w:rsidR="006D7024">
        <w:rPr>
          <w:color w:val="1F497D" w:themeColor="text2"/>
        </w:rPr>
        <w:t xml:space="preserve">7. </w:t>
      </w:r>
      <w:r w:rsidR="006D7024">
        <w:t>Simulation is very useful for estimating the performance of systems or system configurations that only exist.</w:t>
      </w:r>
    </w:p>
    <w:p w14:paraId="56244F38" w14:textId="77777777" w:rsidR="006D7024" w:rsidRDefault="006D7024" w:rsidP="006D7024">
      <w:pPr>
        <w:pStyle w:val="Answer"/>
        <w:rPr>
          <w:shd w:val="clear" w:color="auto" w:fill="FFFFFF"/>
        </w:rPr>
      </w:pPr>
      <w:r>
        <w:rPr>
          <w:rFonts w:ascii="Times" w:hAnsi="Times" w:cs="Times"/>
        </w:rPr>
        <w:t>&lt;Answer False&gt;</w:t>
      </w:r>
    </w:p>
    <w:p w14:paraId="4A000650" w14:textId="77777777" w:rsidR="006D7024" w:rsidRDefault="006D7024" w:rsidP="006D7024">
      <w:pPr>
        <w:pStyle w:val="NormalWeb"/>
      </w:pPr>
      <w:r>
        <w:t>Topic: Performance Measurement and Analysis</w:t>
      </w:r>
    </w:p>
    <w:p w14:paraId="7DFF0546" w14:textId="77777777" w:rsidR="006D7024" w:rsidRDefault="006D7024" w:rsidP="006D7024">
      <w:pPr>
        <w:pStyle w:val="NormalWeb"/>
      </w:pPr>
      <w:r>
        <w:t xml:space="preserve">Difficulty: medium </w:t>
      </w:r>
    </w:p>
    <w:p w14:paraId="3B7A42F2" w14:textId="77777777" w:rsidR="006D7024" w:rsidRDefault="006D7024" w:rsidP="006D7024">
      <w:pPr>
        <w:pStyle w:val="NormalWeb"/>
      </w:pPr>
      <w:r>
        <w:t>Page: 658</w:t>
      </w:r>
    </w:p>
    <w:p w14:paraId="5C6702C6" w14:textId="77777777" w:rsidR="006D7024" w:rsidRDefault="006D7024" w:rsidP="006D7024">
      <w:pPr>
        <w:pStyle w:val="Heading1"/>
        <w:rPr>
          <w:shd w:val="clear" w:color="auto" w:fill="FFFFFF"/>
        </w:rPr>
      </w:pPr>
      <w:r>
        <w:t>Multiple Choices Static</w:t>
      </w:r>
    </w:p>
    <w:p w14:paraId="76E23CFE" w14:textId="20D2A934" w:rsidR="006D7024" w:rsidRDefault="00942257" w:rsidP="006D7024">
      <w:pPr>
        <w:ind w:left="720" w:hanging="360"/>
        <w:rPr>
          <w:shd w:val="clear" w:color="auto" w:fill="FFFFFF"/>
        </w:rPr>
      </w:pPr>
      <w:r>
        <w:rPr>
          <w:color w:val="1F497D" w:themeColor="text2"/>
        </w:rPr>
        <w:t>2</w:t>
      </w:r>
      <w:r w:rsidR="006D7024">
        <w:rPr>
          <w:color w:val="1F497D" w:themeColor="text2"/>
        </w:rPr>
        <w:t xml:space="preserve">8. </w:t>
      </w:r>
      <w:r w:rsidR="006D7024">
        <w:t>Modern processors have increasingly longer ___________.</w:t>
      </w:r>
    </w:p>
    <w:p w14:paraId="604ADF06" w14:textId="77777777" w:rsidR="006D7024" w:rsidRDefault="006D7024" w:rsidP="006D7024">
      <w:pPr>
        <w:pStyle w:val="ListBullet"/>
        <w:tabs>
          <w:tab w:val="left" w:pos="720"/>
        </w:tabs>
        <w:rPr>
          <w:shd w:val="clear" w:color="auto" w:fill="FFFFFF"/>
        </w:rPr>
      </w:pPr>
      <w:r>
        <w:rPr>
          <w:color w:val="1F497D" w:themeColor="text2"/>
        </w:rPr>
        <w:t xml:space="preserve">A. </w:t>
      </w:r>
      <w:r>
        <w:t>pipelines.</w:t>
      </w:r>
    </w:p>
    <w:p w14:paraId="335AC1AC" w14:textId="77777777" w:rsidR="006D7024" w:rsidRDefault="006D7024" w:rsidP="006D7024">
      <w:pPr>
        <w:pStyle w:val="ListBullet"/>
        <w:tabs>
          <w:tab w:val="left" w:pos="720"/>
        </w:tabs>
        <w:rPr>
          <w:shd w:val="clear" w:color="auto" w:fill="FFFFFF"/>
        </w:rPr>
      </w:pPr>
      <w:r>
        <w:rPr>
          <w:color w:val="1F497D" w:themeColor="text2"/>
        </w:rPr>
        <w:t xml:space="preserve">B. </w:t>
      </w:r>
      <w:r>
        <w:t>Queues</w:t>
      </w:r>
    </w:p>
    <w:p w14:paraId="3BC4AAD1" w14:textId="77777777" w:rsidR="006D7024" w:rsidRDefault="006D7024" w:rsidP="006D7024">
      <w:pPr>
        <w:pStyle w:val="ListBullet"/>
        <w:tabs>
          <w:tab w:val="left" w:pos="720"/>
        </w:tabs>
        <w:rPr>
          <w:shd w:val="clear" w:color="auto" w:fill="FFFFFF"/>
        </w:rPr>
      </w:pPr>
      <w:r>
        <w:rPr>
          <w:color w:val="1F497D" w:themeColor="text2"/>
        </w:rPr>
        <w:t xml:space="preserve">C. </w:t>
      </w:r>
      <w:r>
        <w:t>Streams</w:t>
      </w:r>
    </w:p>
    <w:p w14:paraId="02D9EAC6" w14:textId="77777777" w:rsidR="006D7024" w:rsidRDefault="006D7024" w:rsidP="006D7024">
      <w:pPr>
        <w:pStyle w:val="ListBullet"/>
        <w:tabs>
          <w:tab w:val="left" w:pos="720"/>
        </w:tabs>
        <w:rPr>
          <w:shd w:val="clear" w:color="auto" w:fill="FFFFFF"/>
        </w:rPr>
      </w:pPr>
      <w:r>
        <w:rPr>
          <w:color w:val="1F497D" w:themeColor="text2"/>
        </w:rPr>
        <w:t xml:space="preserve">D. </w:t>
      </w:r>
      <w:r>
        <w:t>process</w:t>
      </w:r>
    </w:p>
    <w:p w14:paraId="7D104F0B" w14:textId="77777777" w:rsidR="006D7024" w:rsidRDefault="006D7024" w:rsidP="006D7024">
      <w:pPr>
        <w:pStyle w:val="Answer"/>
        <w:rPr>
          <w:shd w:val="clear" w:color="auto" w:fill="FFFFFF"/>
        </w:rPr>
      </w:pPr>
      <w:r>
        <w:rPr>
          <w:rFonts w:ascii="Times" w:hAnsi="Times" w:cs="Times"/>
        </w:rPr>
        <w:t>&lt;Answer: A&gt;</w:t>
      </w:r>
    </w:p>
    <w:p w14:paraId="75B56423" w14:textId="77777777" w:rsidR="006D7024" w:rsidRDefault="006D7024" w:rsidP="006D7024">
      <w:pPr>
        <w:pStyle w:val="NormalWeb"/>
      </w:pPr>
      <w:r>
        <w:t>Topic: Performance Measurement and Analysis</w:t>
      </w:r>
    </w:p>
    <w:p w14:paraId="4ACF8F52" w14:textId="77777777" w:rsidR="006D7024" w:rsidRDefault="006D7024" w:rsidP="006D7024">
      <w:pPr>
        <w:pStyle w:val="NormalWeb"/>
      </w:pPr>
      <w:r>
        <w:t xml:space="preserve">Difficulty: medium </w:t>
      </w:r>
    </w:p>
    <w:p w14:paraId="17BA1954" w14:textId="77777777" w:rsidR="006D7024" w:rsidRDefault="006D7024" w:rsidP="006D7024">
      <w:pPr>
        <w:pStyle w:val="NormalWeb"/>
      </w:pPr>
      <w:r>
        <w:t>Page: 659</w:t>
      </w:r>
    </w:p>
    <w:p w14:paraId="596A6B81" w14:textId="77777777" w:rsidR="006D7024" w:rsidRDefault="006D7024" w:rsidP="006D7024">
      <w:pPr>
        <w:pStyle w:val="Heading1"/>
        <w:rPr>
          <w:shd w:val="clear" w:color="auto" w:fill="FFFFFF"/>
        </w:rPr>
      </w:pPr>
      <w:r>
        <w:t>Multiple Choices Static</w:t>
      </w:r>
    </w:p>
    <w:p w14:paraId="62AB1259" w14:textId="4CB1FB1E" w:rsidR="006D7024" w:rsidRDefault="00942257" w:rsidP="006D7024">
      <w:pPr>
        <w:ind w:left="720" w:hanging="360"/>
        <w:rPr>
          <w:shd w:val="clear" w:color="auto" w:fill="FFFFFF"/>
        </w:rPr>
      </w:pPr>
      <w:r>
        <w:rPr>
          <w:color w:val="1F497D" w:themeColor="text2"/>
        </w:rPr>
        <w:t>2</w:t>
      </w:r>
      <w:r w:rsidR="006D7024">
        <w:rPr>
          <w:color w:val="1F497D" w:themeColor="text2"/>
        </w:rPr>
        <w:t xml:space="preserve">9. </w:t>
      </w:r>
      <w:r w:rsidR="006D7024">
        <w:t>___________ is one method of dealing with the effects branching on pipelines.</w:t>
      </w:r>
    </w:p>
    <w:p w14:paraId="57EBBC0B" w14:textId="77777777" w:rsidR="006D7024" w:rsidRDefault="006D7024" w:rsidP="006D7024">
      <w:pPr>
        <w:pStyle w:val="ListBullet"/>
        <w:tabs>
          <w:tab w:val="left" w:pos="720"/>
        </w:tabs>
        <w:rPr>
          <w:shd w:val="clear" w:color="auto" w:fill="FFFFFF"/>
        </w:rPr>
      </w:pPr>
      <w:r>
        <w:rPr>
          <w:color w:val="1F497D" w:themeColor="text2"/>
        </w:rPr>
        <w:t xml:space="preserve">A. </w:t>
      </w:r>
      <w:r>
        <w:t>Delayed branching</w:t>
      </w:r>
    </w:p>
    <w:p w14:paraId="0999D86D" w14:textId="77777777" w:rsidR="006D7024" w:rsidRDefault="006D7024" w:rsidP="006D7024">
      <w:pPr>
        <w:pStyle w:val="ListBullet"/>
        <w:tabs>
          <w:tab w:val="left" w:pos="720"/>
        </w:tabs>
        <w:rPr>
          <w:shd w:val="clear" w:color="auto" w:fill="FFFFFF"/>
        </w:rPr>
      </w:pPr>
      <w:r>
        <w:rPr>
          <w:color w:val="1F497D" w:themeColor="text2"/>
        </w:rPr>
        <w:t xml:space="preserve">B. </w:t>
      </w:r>
      <w:r>
        <w:t>Queues branching</w:t>
      </w:r>
    </w:p>
    <w:p w14:paraId="6E108CAF" w14:textId="77777777" w:rsidR="006D7024" w:rsidRDefault="006D7024" w:rsidP="006D7024">
      <w:pPr>
        <w:pStyle w:val="ListBullet"/>
        <w:tabs>
          <w:tab w:val="left" w:pos="720"/>
        </w:tabs>
        <w:rPr>
          <w:shd w:val="clear" w:color="auto" w:fill="FFFFFF"/>
        </w:rPr>
      </w:pPr>
      <w:r>
        <w:rPr>
          <w:color w:val="1F497D" w:themeColor="text2"/>
        </w:rPr>
        <w:t xml:space="preserve">C. </w:t>
      </w:r>
      <w:r>
        <w:t>Streams branching</w:t>
      </w:r>
    </w:p>
    <w:p w14:paraId="0BF21388" w14:textId="77777777" w:rsidR="006D7024" w:rsidRDefault="006D7024" w:rsidP="006D7024">
      <w:pPr>
        <w:pStyle w:val="ListBullet"/>
        <w:tabs>
          <w:tab w:val="left" w:pos="720"/>
        </w:tabs>
        <w:rPr>
          <w:shd w:val="clear" w:color="auto" w:fill="FFFFFF"/>
        </w:rPr>
      </w:pPr>
      <w:r>
        <w:rPr>
          <w:color w:val="1F497D" w:themeColor="text2"/>
        </w:rPr>
        <w:t xml:space="preserve">D. </w:t>
      </w:r>
      <w:r>
        <w:t>process branching</w:t>
      </w:r>
    </w:p>
    <w:p w14:paraId="60E408EB" w14:textId="77777777" w:rsidR="006D7024" w:rsidRDefault="006D7024" w:rsidP="006D7024">
      <w:pPr>
        <w:pStyle w:val="Answer"/>
        <w:rPr>
          <w:shd w:val="clear" w:color="auto" w:fill="FFFFFF"/>
        </w:rPr>
      </w:pPr>
      <w:r>
        <w:rPr>
          <w:rFonts w:ascii="Times" w:hAnsi="Times" w:cs="Times"/>
        </w:rPr>
        <w:t>&lt;Answer: A&gt;</w:t>
      </w:r>
    </w:p>
    <w:p w14:paraId="27370846" w14:textId="77777777" w:rsidR="006D7024" w:rsidRDefault="006D7024" w:rsidP="006D7024">
      <w:pPr>
        <w:pStyle w:val="NormalWeb"/>
      </w:pPr>
      <w:r>
        <w:lastRenderedPageBreak/>
        <w:t>Topic: Performance Measurement and Analysis</w:t>
      </w:r>
    </w:p>
    <w:p w14:paraId="0545244C" w14:textId="77777777" w:rsidR="006D7024" w:rsidRDefault="006D7024" w:rsidP="006D7024">
      <w:pPr>
        <w:pStyle w:val="NormalWeb"/>
      </w:pPr>
      <w:r>
        <w:t xml:space="preserve">Difficulty: medium </w:t>
      </w:r>
    </w:p>
    <w:p w14:paraId="488E3A4C" w14:textId="77777777" w:rsidR="006D7024" w:rsidRDefault="006D7024" w:rsidP="006D7024">
      <w:pPr>
        <w:pStyle w:val="NormalWeb"/>
      </w:pPr>
      <w:r>
        <w:t>Page: 660</w:t>
      </w:r>
    </w:p>
    <w:p w14:paraId="135F426A" w14:textId="77777777" w:rsidR="006D7024" w:rsidRDefault="006D7024" w:rsidP="006D7024">
      <w:pPr>
        <w:pStyle w:val="Heading1"/>
        <w:rPr>
          <w:shd w:val="clear" w:color="auto" w:fill="FFFFFF"/>
        </w:rPr>
      </w:pPr>
      <w:r>
        <w:t>Multiple Choices Static</w:t>
      </w:r>
    </w:p>
    <w:p w14:paraId="488396F4" w14:textId="68AF9704" w:rsidR="006D7024" w:rsidRDefault="00942257" w:rsidP="006D7024">
      <w:pPr>
        <w:ind w:left="720" w:hanging="360"/>
        <w:rPr>
          <w:shd w:val="clear" w:color="auto" w:fill="FFFFFF"/>
        </w:rPr>
      </w:pPr>
      <w:r>
        <w:rPr>
          <w:color w:val="1F497D" w:themeColor="text2"/>
        </w:rPr>
        <w:t>3</w:t>
      </w:r>
      <w:r w:rsidR="006D7024">
        <w:rPr>
          <w:color w:val="1F497D" w:themeColor="text2"/>
        </w:rPr>
        <w:t xml:space="preserve">0. </w:t>
      </w:r>
      <w:r w:rsidR="006D7024">
        <w:t>___________ is one way to enhance the performance of your program.</w:t>
      </w:r>
    </w:p>
    <w:p w14:paraId="7B42DC30" w14:textId="77777777" w:rsidR="006D7024" w:rsidRDefault="006D7024" w:rsidP="006D7024">
      <w:pPr>
        <w:pStyle w:val="ListBullet"/>
        <w:tabs>
          <w:tab w:val="left" w:pos="720"/>
        </w:tabs>
        <w:rPr>
          <w:shd w:val="clear" w:color="auto" w:fill="FFFFFF"/>
        </w:rPr>
      </w:pPr>
      <w:r>
        <w:rPr>
          <w:color w:val="1F497D" w:themeColor="text2"/>
        </w:rPr>
        <w:t xml:space="preserve">A. </w:t>
      </w:r>
      <w:r>
        <w:t>Operation counting</w:t>
      </w:r>
    </w:p>
    <w:p w14:paraId="4F061D90" w14:textId="77777777" w:rsidR="006D7024" w:rsidRDefault="006D7024" w:rsidP="006D7024">
      <w:pPr>
        <w:pStyle w:val="ListBullet"/>
        <w:tabs>
          <w:tab w:val="left" w:pos="720"/>
        </w:tabs>
        <w:rPr>
          <w:shd w:val="clear" w:color="auto" w:fill="FFFFFF"/>
        </w:rPr>
      </w:pPr>
      <w:r>
        <w:rPr>
          <w:color w:val="1F497D" w:themeColor="text2"/>
        </w:rPr>
        <w:t xml:space="preserve">B. </w:t>
      </w:r>
      <w:r>
        <w:t>Branch counting</w:t>
      </w:r>
    </w:p>
    <w:p w14:paraId="38A90E61" w14:textId="77777777" w:rsidR="006D7024" w:rsidRDefault="006D7024" w:rsidP="006D7024">
      <w:pPr>
        <w:pStyle w:val="ListBullet"/>
        <w:tabs>
          <w:tab w:val="left" w:pos="720"/>
        </w:tabs>
        <w:rPr>
          <w:shd w:val="clear" w:color="auto" w:fill="FFFFFF"/>
        </w:rPr>
      </w:pPr>
      <w:r>
        <w:rPr>
          <w:color w:val="1F497D" w:themeColor="text2"/>
        </w:rPr>
        <w:t xml:space="preserve">C. </w:t>
      </w:r>
      <w:r>
        <w:t>Looping</w:t>
      </w:r>
    </w:p>
    <w:p w14:paraId="48997CC0" w14:textId="77777777" w:rsidR="006D7024" w:rsidRDefault="006D7024" w:rsidP="006D7024">
      <w:pPr>
        <w:pStyle w:val="ListBullet"/>
        <w:tabs>
          <w:tab w:val="left" w:pos="720"/>
        </w:tabs>
        <w:rPr>
          <w:shd w:val="clear" w:color="auto" w:fill="FFFFFF"/>
        </w:rPr>
      </w:pPr>
      <w:r>
        <w:rPr>
          <w:color w:val="1F497D" w:themeColor="text2"/>
        </w:rPr>
        <w:t xml:space="preserve">D. </w:t>
      </w:r>
      <w:r>
        <w:t>snooping</w:t>
      </w:r>
    </w:p>
    <w:p w14:paraId="43539F9A" w14:textId="77777777" w:rsidR="006D7024" w:rsidRDefault="006D7024" w:rsidP="006D7024">
      <w:pPr>
        <w:pStyle w:val="Answer"/>
        <w:rPr>
          <w:shd w:val="clear" w:color="auto" w:fill="FFFFFF"/>
        </w:rPr>
      </w:pPr>
      <w:r>
        <w:rPr>
          <w:rFonts w:ascii="Times" w:hAnsi="Times" w:cs="Times"/>
        </w:rPr>
        <w:t>&lt;Answer: A&gt;</w:t>
      </w:r>
    </w:p>
    <w:p w14:paraId="7A1EA637" w14:textId="77777777" w:rsidR="006D7024" w:rsidRDefault="006D7024" w:rsidP="006D7024">
      <w:pPr>
        <w:pStyle w:val="NormalWeb"/>
      </w:pPr>
      <w:r>
        <w:t>Topic: Performance Measurement and Analysis</w:t>
      </w:r>
    </w:p>
    <w:p w14:paraId="04DB92EE" w14:textId="77777777" w:rsidR="006D7024" w:rsidRDefault="006D7024" w:rsidP="006D7024">
      <w:pPr>
        <w:pStyle w:val="NormalWeb"/>
      </w:pPr>
      <w:r>
        <w:t>Difficulty: easy</w:t>
      </w:r>
    </w:p>
    <w:p w14:paraId="76A06D2E" w14:textId="77777777" w:rsidR="006D7024" w:rsidRDefault="006D7024" w:rsidP="006D7024">
      <w:pPr>
        <w:pStyle w:val="NormalWeb"/>
      </w:pPr>
      <w:r>
        <w:t>Page: 664</w:t>
      </w:r>
    </w:p>
    <w:p w14:paraId="03896ACF" w14:textId="77777777" w:rsidR="006D7024" w:rsidRDefault="006D7024" w:rsidP="006D7024">
      <w:pPr>
        <w:pStyle w:val="Heading1"/>
        <w:rPr>
          <w:shd w:val="clear" w:color="auto" w:fill="FFFFFF"/>
        </w:rPr>
      </w:pPr>
      <w:r>
        <w:t>Multiple Choices Static</w:t>
      </w:r>
    </w:p>
    <w:p w14:paraId="49D34CA8" w14:textId="6FF47069" w:rsidR="006D7024" w:rsidRDefault="00942257" w:rsidP="006D7024">
      <w:pPr>
        <w:ind w:left="720" w:hanging="360"/>
        <w:rPr>
          <w:shd w:val="clear" w:color="auto" w:fill="FFFFFF"/>
        </w:rPr>
      </w:pPr>
      <w:r>
        <w:rPr>
          <w:color w:val="1F497D" w:themeColor="text2"/>
        </w:rPr>
        <w:t>3</w:t>
      </w:r>
      <w:r w:rsidR="006D7024">
        <w:rPr>
          <w:color w:val="1F497D" w:themeColor="text2"/>
        </w:rPr>
        <w:t xml:space="preserve">1. </w:t>
      </w:r>
      <w:r w:rsidR="006D7024">
        <w:t>___________ combines loops that use the same data items.</w:t>
      </w:r>
    </w:p>
    <w:p w14:paraId="4A30B17B" w14:textId="77777777" w:rsidR="006D7024" w:rsidRDefault="006D7024" w:rsidP="006D7024">
      <w:pPr>
        <w:pStyle w:val="ListBullet"/>
        <w:tabs>
          <w:tab w:val="left" w:pos="720"/>
        </w:tabs>
        <w:rPr>
          <w:shd w:val="clear" w:color="auto" w:fill="FFFFFF"/>
        </w:rPr>
      </w:pPr>
      <w:r>
        <w:rPr>
          <w:color w:val="1F497D" w:themeColor="text2"/>
        </w:rPr>
        <w:t xml:space="preserve">A. </w:t>
      </w:r>
      <w:r>
        <w:t>Loop fusion</w:t>
      </w:r>
    </w:p>
    <w:p w14:paraId="49159D77" w14:textId="77777777" w:rsidR="006D7024" w:rsidRDefault="006D7024" w:rsidP="006D7024">
      <w:pPr>
        <w:pStyle w:val="ListBullet"/>
        <w:tabs>
          <w:tab w:val="left" w:pos="720"/>
        </w:tabs>
        <w:rPr>
          <w:shd w:val="clear" w:color="auto" w:fill="FFFFFF"/>
        </w:rPr>
      </w:pPr>
      <w:r>
        <w:rPr>
          <w:color w:val="1F497D" w:themeColor="text2"/>
        </w:rPr>
        <w:t xml:space="preserve">B. </w:t>
      </w:r>
      <w:r>
        <w:t>Loop optimization</w:t>
      </w:r>
    </w:p>
    <w:p w14:paraId="5D46B9A4" w14:textId="77777777" w:rsidR="006D7024" w:rsidRDefault="006D7024" w:rsidP="006D7024">
      <w:pPr>
        <w:pStyle w:val="ListBullet"/>
        <w:tabs>
          <w:tab w:val="left" w:pos="720"/>
        </w:tabs>
        <w:rPr>
          <w:shd w:val="clear" w:color="auto" w:fill="FFFFFF"/>
        </w:rPr>
      </w:pPr>
      <w:r>
        <w:rPr>
          <w:color w:val="1F497D" w:themeColor="text2"/>
        </w:rPr>
        <w:t xml:space="preserve">C. </w:t>
      </w:r>
      <w:r>
        <w:t>Loop breaking</w:t>
      </w:r>
    </w:p>
    <w:p w14:paraId="7D4CB97E" w14:textId="77777777" w:rsidR="006D7024" w:rsidRDefault="006D7024" w:rsidP="006D7024">
      <w:pPr>
        <w:pStyle w:val="ListBullet"/>
        <w:tabs>
          <w:tab w:val="left" w:pos="720"/>
        </w:tabs>
        <w:rPr>
          <w:shd w:val="clear" w:color="auto" w:fill="FFFFFF"/>
        </w:rPr>
      </w:pPr>
      <w:r>
        <w:rPr>
          <w:color w:val="1F497D" w:themeColor="text2"/>
        </w:rPr>
        <w:t xml:space="preserve">D. </w:t>
      </w:r>
      <w:r>
        <w:t xml:space="preserve">Loop </w:t>
      </w:r>
      <w:proofErr w:type="spellStart"/>
      <w:r>
        <w:t>triping</w:t>
      </w:r>
      <w:proofErr w:type="spellEnd"/>
    </w:p>
    <w:p w14:paraId="03750CB7" w14:textId="77777777" w:rsidR="006D7024" w:rsidRDefault="006D7024" w:rsidP="006D7024">
      <w:pPr>
        <w:pStyle w:val="Answer"/>
        <w:rPr>
          <w:shd w:val="clear" w:color="auto" w:fill="FFFFFF"/>
        </w:rPr>
      </w:pPr>
      <w:r>
        <w:rPr>
          <w:rFonts w:ascii="Times" w:hAnsi="Times" w:cs="Times"/>
        </w:rPr>
        <w:t>&lt;Answer: A&gt;</w:t>
      </w:r>
    </w:p>
    <w:p w14:paraId="3C757836" w14:textId="77777777" w:rsidR="006D7024" w:rsidRDefault="006D7024" w:rsidP="006D7024">
      <w:pPr>
        <w:pStyle w:val="NormalWeb"/>
      </w:pPr>
      <w:r>
        <w:t>Topic: Performance Measurement and Analysis</w:t>
      </w:r>
    </w:p>
    <w:p w14:paraId="01917E25" w14:textId="77777777" w:rsidR="006D7024" w:rsidRDefault="006D7024" w:rsidP="006D7024">
      <w:pPr>
        <w:pStyle w:val="NormalWeb"/>
      </w:pPr>
      <w:r>
        <w:t xml:space="preserve">Difficulty: medium </w:t>
      </w:r>
    </w:p>
    <w:p w14:paraId="45A112B4" w14:textId="77777777" w:rsidR="006D7024" w:rsidRDefault="006D7024" w:rsidP="006D7024">
      <w:pPr>
        <w:pStyle w:val="NormalWeb"/>
      </w:pPr>
      <w:r>
        <w:t>Page: 664</w:t>
      </w:r>
    </w:p>
    <w:p w14:paraId="4F57653F" w14:textId="77777777" w:rsidR="006D7024" w:rsidRDefault="006D7024" w:rsidP="006D7024">
      <w:pPr>
        <w:pStyle w:val="Heading1"/>
        <w:tabs>
          <w:tab w:val="center" w:pos="4320"/>
        </w:tabs>
        <w:rPr>
          <w:shd w:val="clear" w:color="auto" w:fill="FFFFFF"/>
        </w:rPr>
      </w:pPr>
      <w:r>
        <w:t>True/False</w:t>
      </w:r>
    </w:p>
    <w:p w14:paraId="66D40FBB" w14:textId="22768D77" w:rsidR="006D7024" w:rsidRDefault="00942257" w:rsidP="006D7024">
      <w:pPr>
        <w:ind w:left="720" w:hanging="360"/>
        <w:rPr>
          <w:shd w:val="clear" w:color="auto" w:fill="FFFFFF"/>
        </w:rPr>
      </w:pPr>
      <w:r>
        <w:rPr>
          <w:color w:val="1F497D" w:themeColor="text2"/>
        </w:rPr>
        <w:t>3</w:t>
      </w:r>
      <w:r w:rsidR="006D7024">
        <w:rPr>
          <w:color w:val="1F497D" w:themeColor="text2"/>
        </w:rPr>
        <w:t xml:space="preserve">2. </w:t>
      </w:r>
      <w:r w:rsidR="006D7024">
        <w:t>Disk utilization, the measure of the percentage of time that the disk is busy servicing I/O requests.</w:t>
      </w:r>
    </w:p>
    <w:p w14:paraId="706C5DB6" w14:textId="77777777" w:rsidR="006D7024" w:rsidRDefault="006D7024" w:rsidP="006D7024">
      <w:pPr>
        <w:pStyle w:val="Answer"/>
        <w:rPr>
          <w:shd w:val="clear" w:color="auto" w:fill="FFFFFF"/>
        </w:rPr>
      </w:pPr>
      <w:r>
        <w:rPr>
          <w:rFonts w:ascii="Times" w:hAnsi="Times" w:cs="Times"/>
        </w:rPr>
        <w:t>&lt;Answer: True&gt;</w:t>
      </w:r>
    </w:p>
    <w:p w14:paraId="0853F4B9" w14:textId="77777777" w:rsidR="006D7024" w:rsidRDefault="006D7024" w:rsidP="006D7024">
      <w:pPr>
        <w:pStyle w:val="NormalWeb"/>
      </w:pPr>
      <w:r>
        <w:t>Topic: Performance Measurement and Analysis</w:t>
      </w:r>
    </w:p>
    <w:p w14:paraId="17E01C60" w14:textId="77777777" w:rsidR="006D7024" w:rsidRDefault="006D7024" w:rsidP="006D7024">
      <w:pPr>
        <w:pStyle w:val="NormalWeb"/>
      </w:pPr>
      <w:r>
        <w:t xml:space="preserve">Difficulty: medium </w:t>
      </w:r>
    </w:p>
    <w:p w14:paraId="0BAD4713" w14:textId="77777777" w:rsidR="006D7024" w:rsidRDefault="006D7024" w:rsidP="006D7024">
      <w:pPr>
        <w:pStyle w:val="NormalWeb"/>
      </w:pPr>
      <w:r>
        <w:t>Page: 666</w:t>
      </w:r>
    </w:p>
    <w:p w14:paraId="118C6039" w14:textId="77777777" w:rsidR="006D7024" w:rsidRDefault="006D7024" w:rsidP="006D7024">
      <w:pPr>
        <w:pStyle w:val="Heading1"/>
        <w:rPr>
          <w:shd w:val="clear" w:color="auto" w:fill="FFFFFF"/>
        </w:rPr>
      </w:pPr>
      <w:r>
        <w:lastRenderedPageBreak/>
        <w:t>Multiple Choices Static</w:t>
      </w:r>
    </w:p>
    <w:p w14:paraId="515426A6" w14:textId="48BF0A58" w:rsidR="006D7024" w:rsidRDefault="00942257" w:rsidP="006D7024">
      <w:pPr>
        <w:ind w:left="720" w:hanging="360"/>
        <w:rPr>
          <w:shd w:val="clear" w:color="auto" w:fill="FFFFFF"/>
        </w:rPr>
      </w:pPr>
      <w:r>
        <w:rPr>
          <w:color w:val="1F497D" w:themeColor="text2"/>
        </w:rPr>
        <w:t>3</w:t>
      </w:r>
      <w:r w:rsidR="006D7024">
        <w:rPr>
          <w:color w:val="1F497D" w:themeColor="text2"/>
        </w:rPr>
        <w:t xml:space="preserve">3. </w:t>
      </w:r>
      <w:r w:rsidR="006D7024">
        <w:t>__________</w:t>
      </w:r>
      <w:proofErr w:type="gramStart"/>
      <w:r w:rsidR="006D7024">
        <w:t>_  is</w:t>
      </w:r>
      <w:proofErr w:type="gramEnd"/>
      <w:r w:rsidR="006D7024">
        <w:t xml:space="preserve"> moving the disk arm from the innermost track to the outermost, or vice versa</w:t>
      </w:r>
    </w:p>
    <w:p w14:paraId="245B9422" w14:textId="77777777" w:rsidR="006D7024" w:rsidRDefault="006D7024" w:rsidP="006D7024">
      <w:pPr>
        <w:pStyle w:val="ListBullet"/>
        <w:tabs>
          <w:tab w:val="left" w:pos="720"/>
        </w:tabs>
        <w:rPr>
          <w:shd w:val="clear" w:color="auto" w:fill="FFFFFF"/>
        </w:rPr>
      </w:pPr>
      <w:r>
        <w:rPr>
          <w:color w:val="1F497D" w:themeColor="text2"/>
        </w:rPr>
        <w:t xml:space="preserve">A. </w:t>
      </w:r>
      <w:r>
        <w:t xml:space="preserve">full-stroke </w:t>
      </w:r>
      <w:proofErr w:type="gramStart"/>
      <w:r>
        <w:t>seek</w:t>
      </w:r>
      <w:proofErr w:type="gramEnd"/>
      <w:r>
        <w:t>.</w:t>
      </w:r>
    </w:p>
    <w:p w14:paraId="684EB06B" w14:textId="77777777" w:rsidR="006D7024" w:rsidRDefault="006D7024" w:rsidP="006D7024">
      <w:pPr>
        <w:pStyle w:val="ListBullet"/>
        <w:tabs>
          <w:tab w:val="left" w:pos="720"/>
        </w:tabs>
        <w:rPr>
          <w:shd w:val="clear" w:color="auto" w:fill="FFFFFF"/>
        </w:rPr>
      </w:pPr>
      <w:r>
        <w:rPr>
          <w:color w:val="1F497D" w:themeColor="text2"/>
        </w:rPr>
        <w:t xml:space="preserve">B. </w:t>
      </w:r>
      <w:r>
        <w:t>Fool stoke seek</w:t>
      </w:r>
    </w:p>
    <w:p w14:paraId="2DD2F16F" w14:textId="77777777" w:rsidR="006D7024" w:rsidRDefault="006D7024" w:rsidP="006D7024">
      <w:pPr>
        <w:pStyle w:val="ListBullet"/>
        <w:tabs>
          <w:tab w:val="left" w:pos="720"/>
        </w:tabs>
        <w:rPr>
          <w:shd w:val="clear" w:color="auto" w:fill="FFFFFF"/>
        </w:rPr>
      </w:pPr>
      <w:r>
        <w:rPr>
          <w:color w:val="1F497D" w:themeColor="text2"/>
        </w:rPr>
        <w:t xml:space="preserve">C. </w:t>
      </w:r>
      <w:r>
        <w:t>Greek seek</w:t>
      </w:r>
    </w:p>
    <w:p w14:paraId="1084ECC5" w14:textId="77777777" w:rsidR="006D7024" w:rsidRDefault="006D7024" w:rsidP="006D7024">
      <w:pPr>
        <w:pStyle w:val="ListBullet"/>
        <w:tabs>
          <w:tab w:val="left" w:pos="720"/>
        </w:tabs>
        <w:rPr>
          <w:shd w:val="clear" w:color="auto" w:fill="FFFFFF"/>
        </w:rPr>
      </w:pPr>
      <w:r>
        <w:rPr>
          <w:color w:val="1F497D" w:themeColor="text2"/>
        </w:rPr>
        <w:t xml:space="preserve">D. </w:t>
      </w:r>
      <w:r>
        <w:t>Stroke seek</w:t>
      </w:r>
    </w:p>
    <w:p w14:paraId="567BF2F1" w14:textId="77777777" w:rsidR="006D7024" w:rsidRDefault="006D7024" w:rsidP="006D7024">
      <w:pPr>
        <w:pStyle w:val="Answer"/>
        <w:rPr>
          <w:shd w:val="clear" w:color="auto" w:fill="FFFFFF"/>
        </w:rPr>
      </w:pPr>
      <w:r>
        <w:rPr>
          <w:rFonts w:ascii="Times" w:hAnsi="Times" w:cs="Times"/>
        </w:rPr>
        <w:t>&lt;Answer: A&gt;</w:t>
      </w:r>
    </w:p>
    <w:p w14:paraId="6C23FC49" w14:textId="77777777" w:rsidR="006D7024" w:rsidRDefault="006D7024" w:rsidP="006D7024">
      <w:pPr>
        <w:pStyle w:val="NormalWeb"/>
      </w:pPr>
      <w:r>
        <w:t>Topic: Performance Measurement and Analysis</w:t>
      </w:r>
    </w:p>
    <w:p w14:paraId="3B927C93" w14:textId="77777777" w:rsidR="006D7024" w:rsidRDefault="006D7024" w:rsidP="006D7024">
      <w:pPr>
        <w:pStyle w:val="NormalWeb"/>
      </w:pPr>
      <w:r>
        <w:t xml:space="preserve">Difficulty: medium </w:t>
      </w:r>
    </w:p>
    <w:p w14:paraId="7DC1D736" w14:textId="77777777" w:rsidR="006D7024" w:rsidRDefault="006D7024" w:rsidP="006D7024">
      <w:pPr>
        <w:pStyle w:val="NormalWeb"/>
      </w:pPr>
      <w:r>
        <w:t>Page: 668</w:t>
      </w:r>
    </w:p>
    <w:p w14:paraId="106A1B38" w14:textId="77777777" w:rsidR="006D7024" w:rsidRDefault="006D7024" w:rsidP="006D7024">
      <w:pPr>
        <w:pStyle w:val="Heading1"/>
        <w:tabs>
          <w:tab w:val="center" w:pos="4320"/>
        </w:tabs>
        <w:rPr>
          <w:shd w:val="clear" w:color="auto" w:fill="FFFFFF"/>
        </w:rPr>
      </w:pPr>
      <w:r>
        <w:t>True/False</w:t>
      </w:r>
    </w:p>
    <w:p w14:paraId="51A2FCB3" w14:textId="6F71D4B4" w:rsidR="006D7024" w:rsidRDefault="00942257" w:rsidP="006D7024">
      <w:pPr>
        <w:ind w:left="720" w:hanging="360"/>
        <w:rPr>
          <w:shd w:val="clear" w:color="auto" w:fill="FFFFFF"/>
        </w:rPr>
      </w:pPr>
      <w:r>
        <w:rPr>
          <w:color w:val="1F497D" w:themeColor="text2"/>
        </w:rPr>
        <w:t>3</w:t>
      </w:r>
      <w:r w:rsidR="006D7024">
        <w:rPr>
          <w:color w:val="1F497D" w:themeColor="text2"/>
        </w:rPr>
        <w:t xml:space="preserve">4. </w:t>
      </w:r>
      <w:r w:rsidR="006D7024">
        <w:t>Disks should not be defragmented, or reorganized, on a regular basis.</w:t>
      </w:r>
    </w:p>
    <w:p w14:paraId="74C53232" w14:textId="77777777" w:rsidR="006D7024" w:rsidRDefault="006D7024" w:rsidP="006D7024">
      <w:pPr>
        <w:pStyle w:val="Answer"/>
        <w:rPr>
          <w:shd w:val="clear" w:color="auto" w:fill="FFFFFF"/>
        </w:rPr>
      </w:pPr>
      <w:r>
        <w:rPr>
          <w:rFonts w:ascii="Times" w:hAnsi="Times" w:cs="Times"/>
        </w:rPr>
        <w:t>&lt;Answer: False&gt;</w:t>
      </w:r>
    </w:p>
    <w:p w14:paraId="4C2399D4" w14:textId="77777777" w:rsidR="006D7024" w:rsidRDefault="006D7024" w:rsidP="006D7024">
      <w:pPr>
        <w:pStyle w:val="NormalWeb"/>
      </w:pPr>
      <w:r>
        <w:t>Topic: Performance Measurement and Analysis</w:t>
      </w:r>
    </w:p>
    <w:p w14:paraId="0CD148FD" w14:textId="77777777" w:rsidR="006D7024" w:rsidRDefault="006D7024" w:rsidP="006D7024">
      <w:pPr>
        <w:pStyle w:val="NormalWeb"/>
      </w:pPr>
      <w:r>
        <w:t xml:space="preserve">Difficulty: medium </w:t>
      </w:r>
    </w:p>
    <w:p w14:paraId="53E9C5C2" w14:textId="77777777" w:rsidR="006D7024" w:rsidRDefault="006D7024" w:rsidP="006D7024">
      <w:pPr>
        <w:pStyle w:val="NormalWeb"/>
      </w:pPr>
      <w:r>
        <w:t>Page: 672</w:t>
      </w:r>
    </w:p>
    <w:p w14:paraId="4A5497FD" w14:textId="77777777" w:rsidR="006D7024" w:rsidRDefault="006D7024" w:rsidP="006D7024">
      <w:pPr>
        <w:pStyle w:val="Heading1"/>
        <w:tabs>
          <w:tab w:val="center" w:pos="4320"/>
        </w:tabs>
        <w:rPr>
          <w:shd w:val="clear" w:color="auto" w:fill="FFFFFF"/>
        </w:rPr>
      </w:pPr>
      <w:r>
        <w:t>True/False</w:t>
      </w:r>
    </w:p>
    <w:p w14:paraId="2A57B00F" w14:textId="1DA22078" w:rsidR="006D7024" w:rsidRDefault="00942257" w:rsidP="006D7024">
      <w:pPr>
        <w:ind w:left="720" w:hanging="360"/>
        <w:rPr>
          <w:shd w:val="clear" w:color="auto" w:fill="FFFFFF"/>
        </w:rPr>
      </w:pPr>
      <w:r>
        <w:rPr>
          <w:color w:val="1F497D" w:themeColor="text2"/>
        </w:rPr>
        <w:t>3</w:t>
      </w:r>
      <w:r w:rsidR="006D7024">
        <w:rPr>
          <w:color w:val="1F497D" w:themeColor="text2"/>
        </w:rPr>
        <w:t xml:space="preserve">5. </w:t>
      </w:r>
      <w:r w:rsidR="006D7024">
        <w:t>Disk cache memory is usually associative memory type.</w:t>
      </w:r>
    </w:p>
    <w:p w14:paraId="0109FF8D" w14:textId="77777777" w:rsidR="006D7024" w:rsidRDefault="006D7024" w:rsidP="006D7024">
      <w:pPr>
        <w:pStyle w:val="Answer"/>
        <w:rPr>
          <w:shd w:val="clear" w:color="auto" w:fill="FFFFFF"/>
        </w:rPr>
      </w:pPr>
      <w:r>
        <w:rPr>
          <w:rFonts w:ascii="Times" w:hAnsi="Times" w:cs="Times"/>
        </w:rPr>
        <w:t>&lt;Answer: True&gt;</w:t>
      </w:r>
    </w:p>
    <w:p w14:paraId="779D7E5D" w14:textId="77777777" w:rsidR="006D7024" w:rsidRDefault="006D7024" w:rsidP="006D7024">
      <w:pPr>
        <w:pStyle w:val="NormalWeb"/>
      </w:pPr>
      <w:r>
        <w:t>Topic: Performance Measurement and Analysis</w:t>
      </w:r>
    </w:p>
    <w:p w14:paraId="7005B430" w14:textId="77777777" w:rsidR="006D7024" w:rsidRDefault="006D7024" w:rsidP="006D7024">
      <w:pPr>
        <w:pStyle w:val="NormalWeb"/>
      </w:pPr>
      <w:r>
        <w:t xml:space="preserve">Difficulty: medium </w:t>
      </w:r>
    </w:p>
    <w:p w14:paraId="25DE8B27" w14:textId="77777777" w:rsidR="006D7024" w:rsidRDefault="006D7024" w:rsidP="006D7024">
      <w:pPr>
        <w:pStyle w:val="NormalWeb"/>
      </w:pPr>
      <w:r>
        <w:t>Page: 672</w:t>
      </w:r>
    </w:p>
    <w:p w14:paraId="5F413B8A" w14:textId="77777777" w:rsidR="006D7024" w:rsidRDefault="006D7024" w:rsidP="00DE41C0">
      <w:pPr>
        <w:pStyle w:val="NormalWeb"/>
      </w:pPr>
    </w:p>
    <w:p w14:paraId="557A0D1C" w14:textId="77777777" w:rsidR="006D7024" w:rsidRPr="00F06D05" w:rsidRDefault="006D7024" w:rsidP="006D7024">
      <w:pPr>
        <w:pStyle w:val="Heading1"/>
        <w:rPr>
          <w:shd w:val="clear" w:color="auto" w:fill="FFFFFF"/>
        </w:rPr>
      </w:pPr>
      <w:r w:rsidRPr="002D4795">
        <w:t>Multiple Choice</w:t>
      </w:r>
      <w:r>
        <w:t xml:space="preserve">s </w:t>
      </w:r>
      <w:r w:rsidRPr="002D4795">
        <w:t>Static</w:t>
      </w:r>
    </w:p>
    <w:p w14:paraId="4655D100" w14:textId="33A42ABE" w:rsidR="006D7024" w:rsidRPr="00370D15" w:rsidRDefault="00942257" w:rsidP="006D7024">
      <w:pPr>
        <w:rPr>
          <w:shd w:val="clear" w:color="auto" w:fill="FFFFFF"/>
        </w:rPr>
      </w:pPr>
      <w:r>
        <w:rPr>
          <w:color w:val="1F497D" w:themeColor="text2"/>
        </w:rPr>
        <w:t>36</w:t>
      </w:r>
      <w:r w:rsidR="006D7024" w:rsidRPr="00370D15">
        <w:rPr>
          <w:color w:val="1F497D" w:themeColor="text2"/>
        </w:rPr>
        <w:t>.</w:t>
      </w:r>
      <w:r w:rsidR="006D7024">
        <w:rPr>
          <w:color w:val="1F497D" w:themeColor="text2"/>
        </w:rPr>
        <w:t xml:space="preserve"> </w:t>
      </w:r>
      <w:r w:rsidR="006D7024" w:rsidRPr="0083561E">
        <w:t>___________</w:t>
      </w:r>
      <w:r w:rsidR="006D7024">
        <w:t xml:space="preserve"> occurs when the cache is filled with data that needs no process leaving less space for useful data.</w:t>
      </w:r>
    </w:p>
    <w:p w14:paraId="653FC111" w14:textId="77777777" w:rsidR="006D7024" w:rsidRPr="00370D15" w:rsidRDefault="006D7024" w:rsidP="006D7024">
      <w:pPr>
        <w:pStyle w:val="ListBullet"/>
        <w:rPr>
          <w:shd w:val="clear" w:color="auto" w:fill="FFFFFF"/>
        </w:rPr>
      </w:pPr>
      <w:r>
        <w:rPr>
          <w:color w:val="1F497D" w:themeColor="text2"/>
        </w:rPr>
        <w:t>A</w:t>
      </w:r>
      <w:r w:rsidRPr="00370D15">
        <w:rPr>
          <w:color w:val="1F497D" w:themeColor="text2"/>
        </w:rPr>
        <w:t>.</w:t>
      </w:r>
      <w:r>
        <w:rPr>
          <w:color w:val="1F497D" w:themeColor="text2"/>
        </w:rPr>
        <w:t xml:space="preserve"> </w:t>
      </w:r>
      <w:r>
        <w:t>Cache processing</w:t>
      </w:r>
    </w:p>
    <w:p w14:paraId="59DEA1BC" w14:textId="77777777" w:rsidR="006D7024" w:rsidRPr="00370D15" w:rsidRDefault="006D7024" w:rsidP="006D7024">
      <w:pPr>
        <w:pStyle w:val="ListBullet"/>
        <w:rPr>
          <w:shd w:val="clear" w:color="auto" w:fill="FFFFFF"/>
        </w:rPr>
      </w:pPr>
      <w:r>
        <w:rPr>
          <w:color w:val="1F497D" w:themeColor="text2"/>
        </w:rPr>
        <w:t>B</w:t>
      </w:r>
      <w:r w:rsidRPr="00370D15">
        <w:rPr>
          <w:color w:val="1F497D" w:themeColor="text2"/>
        </w:rPr>
        <w:t>.</w:t>
      </w:r>
      <w:r>
        <w:rPr>
          <w:color w:val="1F497D" w:themeColor="text2"/>
        </w:rPr>
        <w:t xml:space="preserve"> </w:t>
      </w:r>
      <w:r>
        <w:t>Cache pollution</w:t>
      </w:r>
    </w:p>
    <w:p w14:paraId="4CEF8D1A" w14:textId="77777777" w:rsidR="006D7024" w:rsidRPr="00370D15" w:rsidRDefault="006D7024" w:rsidP="006D7024">
      <w:pPr>
        <w:pStyle w:val="ListBullet"/>
        <w:rPr>
          <w:shd w:val="clear" w:color="auto" w:fill="FFFFFF"/>
        </w:rPr>
      </w:pPr>
      <w:r>
        <w:rPr>
          <w:color w:val="1F497D" w:themeColor="text2"/>
        </w:rPr>
        <w:t>C</w:t>
      </w:r>
      <w:r w:rsidRPr="00370D15">
        <w:rPr>
          <w:color w:val="1F497D" w:themeColor="text2"/>
        </w:rPr>
        <w:t>.</w:t>
      </w:r>
      <w:r>
        <w:rPr>
          <w:color w:val="1F497D" w:themeColor="text2"/>
        </w:rPr>
        <w:t xml:space="preserve"> </w:t>
      </w:r>
      <w:r>
        <w:t xml:space="preserve">Cache pollination </w:t>
      </w:r>
    </w:p>
    <w:p w14:paraId="1D04F630" w14:textId="77777777" w:rsidR="006D7024" w:rsidRPr="00370D15" w:rsidRDefault="006D7024" w:rsidP="006D7024">
      <w:pPr>
        <w:pStyle w:val="ListBullet"/>
        <w:rPr>
          <w:shd w:val="clear" w:color="auto" w:fill="FFFFFF"/>
        </w:rPr>
      </w:pPr>
      <w:r>
        <w:rPr>
          <w:color w:val="1F497D" w:themeColor="text2"/>
        </w:rPr>
        <w:t>D</w:t>
      </w:r>
      <w:r w:rsidRPr="00370D15">
        <w:rPr>
          <w:color w:val="1F497D" w:themeColor="text2"/>
        </w:rPr>
        <w:t>.</w:t>
      </w:r>
      <w:r>
        <w:rPr>
          <w:color w:val="1F497D" w:themeColor="text2"/>
        </w:rPr>
        <w:t xml:space="preserve"> </w:t>
      </w:r>
      <w:r>
        <w:t>Cache polling</w:t>
      </w:r>
    </w:p>
    <w:p w14:paraId="62655DD0" w14:textId="77777777" w:rsidR="006D7024" w:rsidRPr="00370D15" w:rsidRDefault="006D7024" w:rsidP="006D7024">
      <w:pPr>
        <w:pStyle w:val="Answer"/>
        <w:rPr>
          <w:shd w:val="clear" w:color="auto" w:fill="FFFFFF"/>
        </w:rPr>
      </w:pPr>
      <w:r>
        <w:lastRenderedPageBreak/>
        <w:t>&lt;Answer: B&gt;</w:t>
      </w:r>
    </w:p>
    <w:p w14:paraId="65CCCE40" w14:textId="77777777" w:rsidR="006D7024" w:rsidRPr="00367777" w:rsidRDefault="006D7024" w:rsidP="006D7024">
      <w:pPr>
        <w:pStyle w:val="NormalWeb"/>
        <w:rPr>
          <w:lang w:eastAsia="en-US"/>
        </w:rPr>
      </w:pPr>
      <w:r w:rsidRPr="00367777">
        <w:rPr>
          <w:lang w:eastAsia="en-US"/>
        </w:rPr>
        <w:t>Topic: Performance Measurement and Analysis</w:t>
      </w:r>
    </w:p>
    <w:p w14:paraId="7D115758" w14:textId="77777777" w:rsidR="006D7024" w:rsidRPr="00367777" w:rsidRDefault="006D7024" w:rsidP="006D7024">
      <w:pPr>
        <w:pStyle w:val="NormalWeb"/>
        <w:rPr>
          <w:lang w:eastAsia="en-US"/>
        </w:rPr>
      </w:pPr>
      <w:r w:rsidRPr="00367777">
        <w:rPr>
          <w:lang w:eastAsia="en-US"/>
        </w:rPr>
        <w:t xml:space="preserve">Difficulty: medium </w:t>
      </w:r>
    </w:p>
    <w:p w14:paraId="1D50D2F7" w14:textId="77777777" w:rsidR="006D7024" w:rsidRPr="00367777" w:rsidRDefault="006D7024" w:rsidP="006D7024">
      <w:pPr>
        <w:pStyle w:val="NormalWeb"/>
        <w:rPr>
          <w:lang w:eastAsia="en-US"/>
        </w:rPr>
      </w:pPr>
      <w:r w:rsidRPr="00367777">
        <w:rPr>
          <w:lang w:eastAsia="en-US"/>
        </w:rPr>
        <w:t>Page: 672</w:t>
      </w:r>
    </w:p>
    <w:p w14:paraId="40BA1B48" w14:textId="77777777" w:rsidR="006D7024" w:rsidRPr="00F06D05" w:rsidRDefault="006D7024" w:rsidP="006D7024">
      <w:pPr>
        <w:pStyle w:val="Heading1"/>
        <w:tabs>
          <w:tab w:val="center" w:pos="4320"/>
        </w:tabs>
        <w:rPr>
          <w:shd w:val="clear" w:color="auto" w:fill="FFFFFF"/>
        </w:rPr>
      </w:pPr>
      <w:r w:rsidRPr="002D4795">
        <w:t>True/False</w:t>
      </w:r>
    </w:p>
    <w:p w14:paraId="3EB572EC" w14:textId="65C693EF" w:rsidR="006D7024" w:rsidRPr="00370D15" w:rsidRDefault="00942257" w:rsidP="006D7024">
      <w:pPr>
        <w:rPr>
          <w:shd w:val="clear" w:color="auto" w:fill="FFFFFF"/>
        </w:rPr>
      </w:pPr>
      <w:r>
        <w:rPr>
          <w:color w:val="1F497D" w:themeColor="text2"/>
        </w:rPr>
        <w:t>37</w:t>
      </w:r>
      <w:r w:rsidR="006D7024" w:rsidRPr="00370D15">
        <w:rPr>
          <w:color w:val="1F497D" w:themeColor="text2"/>
        </w:rPr>
        <w:t>.</w:t>
      </w:r>
      <w:r w:rsidR="006D7024">
        <w:rPr>
          <w:color w:val="1F497D" w:themeColor="text2"/>
        </w:rPr>
        <w:t xml:space="preserve"> </w:t>
      </w:r>
      <w:r w:rsidR="006D7024">
        <w:t>Prefetching is conceptually similar to CPU-to-memory caching.</w:t>
      </w:r>
    </w:p>
    <w:p w14:paraId="52069270" w14:textId="77777777" w:rsidR="006D7024" w:rsidRPr="00370D15" w:rsidRDefault="006D7024" w:rsidP="006D7024">
      <w:pPr>
        <w:pStyle w:val="Answer"/>
        <w:rPr>
          <w:shd w:val="clear" w:color="auto" w:fill="FFFFFF"/>
        </w:rPr>
      </w:pPr>
      <w:r>
        <w:rPr>
          <w:rFonts w:ascii="Times" w:hAnsi="Times" w:cs="Times"/>
        </w:rPr>
        <w:t>&lt;Answer: True&gt;</w:t>
      </w:r>
    </w:p>
    <w:p w14:paraId="612CB032" w14:textId="77777777" w:rsidR="006D7024" w:rsidRPr="00367777" w:rsidRDefault="006D7024" w:rsidP="006D7024">
      <w:pPr>
        <w:pStyle w:val="NormalWeb"/>
        <w:rPr>
          <w:lang w:eastAsia="en-US"/>
        </w:rPr>
      </w:pPr>
      <w:r w:rsidRPr="00367777">
        <w:rPr>
          <w:lang w:eastAsia="en-US"/>
        </w:rPr>
        <w:t>Topic: Performance Measurement and Analysis</w:t>
      </w:r>
    </w:p>
    <w:p w14:paraId="0A706262" w14:textId="77777777" w:rsidR="006D7024" w:rsidRPr="00367777" w:rsidRDefault="006D7024" w:rsidP="006D7024">
      <w:pPr>
        <w:pStyle w:val="NormalWeb"/>
        <w:rPr>
          <w:lang w:eastAsia="en-US"/>
        </w:rPr>
      </w:pPr>
      <w:r w:rsidRPr="00367777">
        <w:rPr>
          <w:lang w:eastAsia="en-US"/>
        </w:rPr>
        <w:t xml:space="preserve">Difficulty: medium </w:t>
      </w:r>
    </w:p>
    <w:p w14:paraId="147AF284" w14:textId="77777777" w:rsidR="006D7024" w:rsidRPr="00367777" w:rsidRDefault="006D7024" w:rsidP="006D7024">
      <w:pPr>
        <w:pStyle w:val="NormalWeb"/>
        <w:rPr>
          <w:lang w:eastAsia="en-US"/>
        </w:rPr>
      </w:pPr>
      <w:r w:rsidRPr="00367777">
        <w:rPr>
          <w:lang w:eastAsia="en-US"/>
        </w:rPr>
        <w:t>Page: 672</w:t>
      </w:r>
    </w:p>
    <w:p w14:paraId="4BB66C2C" w14:textId="0E2620F4" w:rsidR="006D7024" w:rsidRPr="00370D15" w:rsidRDefault="006D7024" w:rsidP="006D7024">
      <w:pPr>
        <w:rPr>
          <w:shd w:val="clear" w:color="auto" w:fill="FFFFFF"/>
        </w:rPr>
      </w:pPr>
      <w:r w:rsidRPr="00370D15">
        <w:rPr>
          <w:color w:val="1F497D" w:themeColor="text2"/>
        </w:rPr>
        <w:t>3</w:t>
      </w:r>
      <w:r w:rsidR="00942257">
        <w:rPr>
          <w:color w:val="1F497D" w:themeColor="text2"/>
        </w:rPr>
        <w:t>8</w:t>
      </w:r>
      <w:r w:rsidRPr="00370D15">
        <w:rPr>
          <w:color w:val="1F497D" w:themeColor="text2"/>
        </w:rPr>
        <w:t>.</w:t>
      </w:r>
      <w:r>
        <w:rPr>
          <w:color w:val="1F497D" w:themeColor="text2"/>
        </w:rPr>
        <w:t xml:space="preserve"> </w:t>
      </w:r>
      <w:r>
        <w:t>CPU optimization is not the only way to increase system performance.</w:t>
      </w:r>
    </w:p>
    <w:p w14:paraId="3060B2FF" w14:textId="77777777" w:rsidR="006D7024" w:rsidRPr="00370D15" w:rsidRDefault="006D7024" w:rsidP="006D7024">
      <w:pPr>
        <w:pStyle w:val="Answer"/>
        <w:rPr>
          <w:shd w:val="clear" w:color="auto" w:fill="FFFFFF"/>
        </w:rPr>
      </w:pPr>
      <w:r>
        <w:rPr>
          <w:rFonts w:ascii="Times" w:hAnsi="Times" w:cs="Times"/>
        </w:rPr>
        <w:t>&lt;Answer: True&gt;</w:t>
      </w:r>
    </w:p>
    <w:p w14:paraId="08BFA068" w14:textId="77777777" w:rsidR="006D7024" w:rsidRPr="00367777" w:rsidRDefault="006D7024" w:rsidP="006D7024">
      <w:pPr>
        <w:pStyle w:val="NormalWeb"/>
        <w:rPr>
          <w:lang w:eastAsia="en-US"/>
        </w:rPr>
      </w:pPr>
      <w:r w:rsidRPr="00367777">
        <w:rPr>
          <w:lang w:eastAsia="en-US"/>
        </w:rPr>
        <w:t>Topic: Performance Measurement and Analysis</w:t>
      </w:r>
    </w:p>
    <w:p w14:paraId="3A795900" w14:textId="77777777" w:rsidR="006D7024" w:rsidRPr="00367777" w:rsidRDefault="006D7024" w:rsidP="006D7024">
      <w:pPr>
        <w:pStyle w:val="NormalWeb"/>
        <w:rPr>
          <w:lang w:eastAsia="en-US"/>
        </w:rPr>
      </w:pPr>
      <w:r w:rsidRPr="00367777">
        <w:rPr>
          <w:lang w:eastAsia="en-US"/>
        </w:rPr>
        <w:t xml:space="preserve">Difficulty: medium </w:t>
      </w:r>
    </w:p>
    <w:p w14:paraId="5C5816B6" w14:textId="77777777" w:rsidR="006D7024" w:rsidRPr="00367777" w:rsidRDefault="006D7024" w:rsidP="006D7024">
      <w:pPr>
        <w:pStyle w:val="NormalWeb"/>
        <w:rPr>
          <w:lang w:eastAsia="en-US"/>
        </w:rPr>
      </w:pPr>
      <w:r w:rsidRPr="00367777">
        <w:rPr>
          <w:lang w:eastAsia="en-US"/>
        </w:rPr>
        <w:t>Page: 634</w:t>
      </w:r>
    </w:p>
    <w:p w14:paraId="3A6C296C" w14:textId="77777777" w:rsidR="006D7024" w:rsidRPr="00F06D05" w:rsidRDefault="006D7024" w:rsidP="006D7024">
      <w:pPr>
        <w:pStyle w:val="Heading1"/>
        <w:rPr>
          <w:shd w:val="clear" w:color="auto" w:fill="FFFFFF"/>
        </w:rPr>
      </w:pPr>
      <w:r w:rsidRPr="002D4795">
        <w:t>Multiple Choice</w:t>
      </w:r>
      <w:r>
        <w:t xml:space="preserve">s </w:t>
      </w:r>
      <w:r w:rsidRPr="002D4795">
        <w:t>Static</w:t>
      </w:r>
    </w:p>
    <w:p w14:paraId="627DDDE3" w14:textId="02A64D4A" w:rsidR="006D7024" w:rsidRPr="00370D15" w:rsidRDefault="00942257" w:rsidP="006D7024">
      <w:pPr>
        <w:rPr>
          <w:shd w:val="clear" w:color="auto" w:fill="FFFFFF"/>
        </w:rPr>
      </w:pPr>
      <w:r>
        <w:rPr>
          <w:color w:val="1F497D" w:themeColor="text2"/>
        </w:rPr>
        <w:t>39</w:t>
      </w:r>
      <w:r w:rsidR="006D7024" w:rsidRPr="00370D15">
        <w:rPr>
          <w:color w:val="1F497D" w:themeColor="text2"/>
        </w:rPr>
        <w:t>.</w:t>
      </w:r>
      <w:r w:rsidR="006D7024">
        <w:rPr>
          <w:color w:val="1F497D" w:themeColor="text2"/>
        </w:rPr>
        <w:t xml:space="preserve"> </w:t>
      </w:r>
      <w:r w:rsidR="006D7024">
        <w:t xml:space="preserve">The </w:t>
      </w:r>
      <w:r w:rsidR="006D7024" w:rsidRPr="0083561E">
        <w:t>___________</w:t>
      </w:r>
      <w:r w:rsidR="006D7024">
        <w:t xml:space="preserve"> allows us to form a mathematical expectation of throughput and to compare the relative throughput of systems or system components.</w:t>
      </w:r>
    </w:p>
    <w:p w14:paraId="11B63C83" w14:textId="77777777" w:rsidR="006D7024" w:rsidRPr="00370D15" w:rsidRDefault="006D7024" w:rsidP="006D7024">
      <w:pPr>
        <w:pStyle w:val="ListBullet"/>
        <w:rPr>
          <w:shd w:val="clear" w:color="auto" w:fill="FFFFFF"/>
        </w:rPr>
      </w:pPr>
      <w:r>
        <w:rPr>
          <w:color w:val="1F497D" w:themeColor="text2"/>
        </w:rPr>
        <w:t>A</w:t>
      </w:r>
      <w:r w:rsidRPr="00370D15">
        <w:rPr>
          <w:color w:val="1F497D" w:themeColor="text2"/>
        </w:rPr>
        <w:t>.</w:t>
      </w:r>
      <w:r>
        <w:rPr>
          <w:color w:val="1F497D" w:themeColor="text2"/>
        </w:rPr>
        <w:t xml:space="preserve"> </w:t>
      </w:r>
      <w:r>
        <w:t>harmonic mean</w:t>
      </w:r>
    </w:p>
    <w:p w14:paraId="173C2869" w14:textId="77777777" w:rsidR="006D7024" w:rsidRPr="00370D15" w:rsidRDefault="006D7024" w:rsidP="006D7024">
      <w:pPr>
        <w:pStyle w:val="ListBullet"/>
        <w:rPr>
          <w:shd w:val="clear" w:color="auto" w:fill="FFFFFF"/>
        </w:rPr>
      </w:pPr>
      <w:r>
        <w:rPr>
          <w:color w:val="1F497D" w:themeColor="text2"/>
        </w:rPr>
        <w:t>B</w:t>
      </w:r>
      <w:r w:rsidRPr="00370D15">
        <w:rPr>
          <w:color w:val="1F497D" w:themeColor="text2"/>
        </w:rPr>
        <w:t>.</w:t>
      </w:r>
      <w:r>
        <w:rPr>
          <w:color w:val="1F497D" w:themeColor="text2"/>
        </w:rPr>
        <w:t xml:space="preserve"> </w:t>
      </w:r>
      <w:r>
        <w:t>Geometric mean</w:t>
      </w:r>
    </w:p>
    <w:p w14:paraId="79E70E2C" w14:textId="77777777" w:rsidR="006D7024" w:rsidRPr="00370D15" w:rsidRDefault="006D7024" w:rsidP="006D7024">
      <w:pPr>
        <w:pStyle w:val="ListBullet"/>
        <w:rPr>
          <w:shd w:val="clear" w:color="auto" w:fill="FFFFFF"/>
        </w:rPr>
      </w:pPr>
      <w:r>
        <w:rPr>
          <w:color w:val="1F497D" w:themeColor="text2"/>
        </w:rPr>
        <w:t>C</w:t>
      </w:r>
      <w:r w:rsidRPr="00370D15">
        <w:rPr>
          <w:color w:val="1F497D" w:themeColor="text2"/>
        </w:rPr>
        <w:t>.</w:t>
      </w:r>
      <w:r>
        <w:rPr>
          <w:color w:val="1F497D" w:themeColor="text2"/>
        </w:rPr>
        <w:t xml:space="preserve"> </w:t>
      </w:r>
      <w:r>
        <w:t>Arithmetic mean</w:t>
      </w:r>
    </w:p>
    <w:p w14:paraId="30179982" w14:textId="77777777" w:rsidR="006D7024" w:rsidRPr="00370D15" w:rsidRDefault="006D7024" w:rsidP="006D7024">
      <w:pPr>
        <w:pStyle w:val="ListBullet"/>
        <w:rPr>
          <w:shd w:val="clear" w:color="auto" w:fill="FFFFFF"/>
        </w:rPr>
      </w:pPr>
      <w:r>
        <w:rPr>
          <w:color w:val="1F497D" w:themeColor="text2"/>
        </w:rPr>
        <w:t>D</w:t>
      </w:r>
      <w:r w:rsidRPr="00370D15">
        <w:rPr>
          <w:color w:val="1F497D" w:themeColor="text2"/>
        </w:rPr>
        <w:t>.</w:t>
      </w:r>
      <w:r>
        <w:rPr>
          <w:color w:val="1F497D" w:themeColor="text2"/>
        </w:rPr>
        <w:t xml:space="preserve"> </w:t>
      </w:r>
      <w:r>
        <w:t>Median mean</w:t>
      </w:r>
    </w:p>
    <w:p w14:paraId="1468DCE2" w14:textId="77777777" w:rsidR="006D7024" w:rsidRPr="00370D15" w:rsidRDefault="006D7024" w:rsidP="006D7024">
      <w:pPr>
        <w:pStyle w:val="Answer"/>
        <w:rPr>
          <w:shd w:val="clear" w:color="auto" w:fill="FFFFFF"/>
        </w:rPr>
      </w:pPr>
      <w:r>
        <w:rPr>
          <w:rFonts w:ascii="Times" w:hAnsi="Times" w:cs="Times"/>
        </w:rPr>
        <w:t>&lt;Answer: A&gt;</w:t>
      </w:r>
    </w:p>
    <w:p w14:paraId="15EE769D" w14:textId="77777777" w:rsidR="006D7024" w:rsidRPr="00367777" w:rsidRDefault="006D7024" w:rsidP="006D7024">
      <w:pPr>
        <w:pStyle w:val="NormalWeb"/>
        <w:rPr>
          <w:lang w:eastAsia="en-US"/>
        </w:rPr>
      </w:pPr>
      <w:r w:rsidRPr="00367777">
        <w:rPr>
          <w:lang w:eastAsia="en-US"/>
        </w:rPr>
        <w:t>Topic: Performance Measurement and Analysis</w:t>
      </w:r>
    </w:p>
    <w:p w14:paraId="78491476" w14:textId="77777777" w:rsidR="006D7024" w:rsidRPr="00367777" w:rsidRDefault="006D7024" w:rsidP="006D7024">
      <w:pPr>
        <w:pStyle w:val="NormalWeb"/>
        <w:rPr>
          <w:lang w:eastAsia="en-US"/>
        </w:rPr>
      </w:pPr>
      <w:r w:rsidRPr="00367777">
        <w:rPr>
          <w:lang w:eastAsia="en-US"/>
        </w:rPr>
        <w:t xml:space="preserve">Difficulty: medium </w:t>
      </w:r>
    </w:p>
    <w:p w14:paraId="26A2F23F" w14:textId="77777777" w:rsidR="006D7024" w:rsidRPr="00367777" w:rsidRDefault="006D7024" w:rsidP="006D7024">
      <w:pPr>
        <w:pStyle w:val="NormalWeb"/>
        <w:rPr>
          <w:lang w:eastAsia="en-US"/>
        </w:rPr>
      </w:pPr>
      <w:r w:rsidRPr="00367777">
        <w:rPr>
          <w:lang w:eastAsia="en-US"/>
        </w:rPr>
        <w:t>Page: 640</w:t>
      </w:r>
    </w:p>
    <w:p w14:paraId="54342CA2" w14:textId="77777777" w:rsidR="006D7024" w:rsidRPr="00F06D05" w:rsidRDefault="006D7024" w:rsidP="006D7024">
      <w:pPr>
        <w:pStyle w:val="Heading1"/>
        <w:tabs>
          <w:tab w:val="center" w:pos="4320"/>
        </w:tabs>
        <w:rPr>
          <w:shd w:val="clear" w:color="auto" w:fill="FFFFFF"/>
        </w:rPr>
      </w:pPr>
      <w:r w:rsidRPr="002D4795">
        <w:t>True/False</w:t>
      </w:r>
    </w:p>
    <w:p w14:paraId="70A12335" w14:textId="35C0185C" w:rsidR="006D7024" w:rsidRPr="00370D15" w:rsidRDefault="00942257" w:rsidP="006D7024">
      <w:pPr>
        <w:rPr>
          <w:shd w:val="clear" w:color="auto" w:fill="FFFFFF"/>
        </w:rPr>
      </w:pPr>
      <w:r>
        <w:rPr>
          <w:color w:val="1F497D" w:themeColor="text2"/>
        </w:rPr>
        <w:t>40</w:t>
      </w:r>
      <w:r w:rsidR="006D7024" w:rsidRPr="00370D15">
        <w:rPr>
          <w:color w:val="1F497D" w:themeColor="text2"/>
        </w:rPr>
        <w:t>.</w:t>
      </w:r>
      <w:r w:rsidR="006D7024">
        <w:rPr>
          <w:color w:val="1F497D" w:themeColor="text2"/>
        </w:rPr>
        <w:t xml:space="preserve"> </w:t>
      </w:r>
      <w:r w:rsidR="006D7024">
        <w:t xml:space="preserve">A rhetorical logic, this is called the argumentum ad </w:t>
      </w:r>
      <w:proofErr w:type="spellStart"/>
      <w:r w:rsidR="006D7024">
        <w:t>verecundiam</w:t>
      </w:r>
      <w:proofErr w:type="spellEnd"/>
      <w:r w:rsidR="006D7024">
        <w:t xml:space="preserve">. </w:t>
      </w:r>
    </w:p>
    <w:p w14:paraId="70D098B8" w14:textId="77777777" w:rsidR="006D7024" w:rsidRPr="00370D15" w:rsidRDefault="006D7024" w:rsidP="006D7024">
      <w:pPr>
        <w:pStyle w:val="Answer"/>
        <w:rPr>
          <w:shd w:val="clear" w:color="auto" w:fill="FFFFFF"/>
        </w:rPr>
      </w:pPr>
      <w:r>
        <w:rPr>
          <w:rFonts w:ascii="Times" w:hAnsi="Times" w:cs="Times"/>
        </w:rPr>
        <w:t>&lt;Answer: True&gt;</w:t>
      </w:r>
    </w:p>
    <w:p w14:paraId="0D7FBD6A" w14:textId="77777777" w:rsidR="006D7024" w:rsidRPr="00367777" w:rsidRDefault="006D7024" w:rsidP="006D7024">
      <w:pPr>
        <w:pStyle w:val="NormalWeb"/>
        <w:rPr>
          <w:lang w:eastAsia="en-US"/>
        </w:rPr>
      </w:pPr>
      <w:r w:rsidRPr="00367777">
        <w:rPr>
          <w:lang w:eastAsia="en-US"/>
        </w:rPr>
        <w:lastRenderedPageBreak/>
        <w:t>Topic: Performance Measurement and Analysis</w:t>
      </w:r>
    </w:p>
    <w:p w14:paraId="789234A4" w14:textId="77777777" w:rsidR="006D7024" w:rsidRPr="00367777" w:rsidRDefault="006D7024" w:rsidP="006D7024">
      <w:pPr>
        <w:pStyle w:val="NormalWeb"/>
        <w:rPr>
          <w:lang w:eastAsia="en-US"/>
        </w:rPr>
      </w:pPr>
      <w:r w:rsidRPr="00367777">
        <w:rPr>
          <w:lang w:eastAsia="en-US"/>
        </w:rPr>
        <w:t xml:space="preserve">Difficulty: medium </w:t>
      </w:r>
    </w:p>
    <w:p w14:paraId="1BFA6D11" w14:textId="77777777" w:rsidR="006D7024" w:rsidRPr="00F06D05" w:rsidRDefault="006D7024" w:rsidP="006D7024">
      <w:pPr>
        <w:pStyle w:val="Heading1"/>
        <w:rPr>
          <w:shd w:val="clear" w:color="auto" w:fill="FFFFFF"/>
        </w:rPr>
      </w:pPr>
      <w:r w:rsidRPr="002D4795">
        <w:t>Multiple Choice</w:t>
      </w:r>
      <w:r>
        <w:t xml:space="preserve">s </w:t>
      </w:r>
      <w:r w:rsidRPr="002D4795">
        <w:t>Static</w:t>
      </w:r>
    </w:p>
    <w:p w14:paraId="7136F7D2" w14:textId="14AB03EB" w:rsidR="006D7024" w:rsidRPr="00370D15" w:rsidRDefault="00942257" w:rsidP="006D7024">
      <w:pPr>
        <w:rPr>
          <w:shd w:val="clear" w:color="auto" w:fill="FFFFFF"/>
        </w:rPr>
      </w:pPr>
      <w:r>
        <w:rPr>
          <w:color w:val="1F497D" w:themeColor="text2"/>
        </w:rPr>
        <w:t>41</w:t>
      </w:r>
      <w:r w:rsidR="006D7024" w:rsidRPr="00370D15">
        <w:rPr>
          <w:color w:val="1F497D" w:themeColor="text2"/>
        </w:rPr>
        <w:t>.</w:t>
      </w:r>
      <w:r w:rsidR="006D7024">
        <w:rPr>
          <w:color w:val="1F497D" w:themeColor="text2"/>
        </w:rPr>
        <w:t xml:space="preserve"> </w:t>
      </w:r>
      <w:r w:rsidR="006D7024">
        <w:t xml:space="preserve">Three of the best known synthetic benchmarks are the </w:t>
      </w:r>
      <w:r w:rsidR="006D7024" w:rsidRPr="0083561E">
        <w:t>__________</w:t>
      </w:r>
      <w:proofErr w:type="gramStart"/>
      <w:r w:rsidR="006D7024" w:rsidRPr="0083561E">
        <w:t xml:space="preserve">_ </w:t>
      </w:r>
      <w:r w:rsidR="006D7024">
        <w:t xml:space="preserve"> and</w:t>
      </w:r>
      <w:proofErr w:type="gramEnd"/>
      <w:r w:rsidR="006D7024">
        <w:t xml:space="preserve"> </w:t>
      </w:r>
      <w:r w:rsidR="006D7024" w:rsidRPr="0083561E">
        <w:t>___________</w:t>
      </w:r>
      <w:r w:rsidR="006D7024">
        <w:t>.</w:t>
      </w:r>
    </w:p>
    <w:p w14:paraId="64CE1A8A" w14:textId="77777777" w:rsidR="006D7024" w:rsidRPr="00370D15" w:rsidRDefault="006D7024" w:rsidP="006D7024">
      <w:pPr>
        <w:pStyle w:val="ListBullet"/>
        <w:rPr>
          <w:shd w:val="clear" w:color="auto" w:fill="FFFFFF"/>
        </w:rPr>
      </w:pPr>
      <w:r>
        <w:rPr>
          <w:color w:val="1F497D" w:themeColor="text2"/>
        </w:rPr>
        <w:t>A</w:t>
      </w:r>
      <w:r w:rsidRPr="00370D15">
        <w:rPr>
          <w:color w:val="1F497D" w:themeColor="text2"/>
        </w:rPr>
        <w:t>.</w:t>
      </w:r>
      <w:r>
        <w:rPr>
          <w:color w:val="1F497D" w:themeColor="text2"/>
        </w:rPr>
        <w:t xml:space="preserve"> </w:t>
      </w:r>
      <w:r>
        <w:t xml:space="preserve">Wheatstone, </w:t>
      </w:r>
      <w:proofErr w:type="spellStart"/>
      <w:r>
        <w:t>Linpack</w:t>
      </w:r>
      <w:proofErr w:type="spellEnd"/>
      <w:r>
        <w:t>, and Dhrystone metrics.</w:t>
      </w:r>
    </w:p>
    <w:p w14:paraId="51DD0583" w14:textId="77777777" w:rsidR="006D7024" w:rsidRPr="00370D15" w:rsidRDefault="006D7024" w:rsidP="006D7024">
      <w:pPr>
        <w:pStyle w:val="ListBullet"/>
        <w:rPr>
          <w:shd w:val="clear" w:color="auto" w:fill="FFFFFF"/>
        </w:rPr>
      </w:pPr>
      <w:r>
        <w:rPr>
          <w:color w:val="1F497D" w:themeColor="text2"/>
        </w:rPr>
        <w:t>B</w:t>
      </w:r>
      <w:r w:rsidRPr="00370D15">
        <w:rPr>
          <w:color w:val="1F497D" w:themeColor="text2"/>
        </w:rPr>
        <w:t>.</w:t>
      </w:r>
      <w:r>
        <w:rPr>
          <w:color w:val="1F497D" w:themeColor="text2"/>
        </w:rPr>
        <w:t xml:space="preserve"> </w:t>
      </w:r>
      <w:r>
        <w:t xml:space="preserve">Whetstone, </w:t>
      </w:r>
      <w:proofErr w:type="spellStart"/>
      <w:r>
        <w:t>Linpack</w:t>
      </w:r>
      <w:proofErr w:type="spellEnd"/>
      <w:r>
        <w:t>, and Dhrystone metrics.</w:t>
      </w:r>
    </w:p>
    <w:p w14:paraId="27294337" w14:textId="77777777" w:rsidR="006D7024" w:rsidRPr="00370D15" w:rsidRDefault="006D7024" w:rsidP="006D7024">
      <w:pPr>
        <w:pStyle w:val="ListBullet"/>
        <w:rPr>
          <w:shd w:val="clear" w:color="auto" w:fill="FFFFFF"/>
        </w:rPr>
      </w:pPr>
      <w:r>
        <w:rPr>
          <w:color w:val="1F497D" w:themeColor="text2"/>
        </w:rPr>
        <w:t>C</w:t>
      </w:r>
      <w:r w:rsidRPr="00370D15">
        <w:rPr>
          <w:color w:val="1F497D" w:themeColor="text2"/>
        </w:rPr>
        <w:t>.</w:t>
      </w:r>
      <w:r>
        <w:rPr>
          <w:color w:val="1F497D" w:themeColor="text2"/>
        </w:rPr>
        <w:t xml:space="preserve"> </w:t>
      </w:r>
      <w:r>
        <w:t xml:space="preserve">Whetstone, </w:t>
      </w:r>
      <w:proofErr w:type="spellStart"/>
      <w:r>
        <w:t>Linpad</w:t>
      </w:r>
      <w:proofErr w:type="spellEnd"/>
      <w:r>
        <w:t>, and Dhrystone metrics.</w:t>
      </w:r>
    </w:p>
    <w:p w14:paraId="75045989" w14:textId="77777777" w:rsidR="006D7024" w:rsidRPr="00370D15" w:rsidRDefault="006D7024" w:rsidP="006D7024">
      <w:pPr>
        <w:pStyle w:val="ListBullet"/>
        <w:rPr>
          <w:shd w:val="clear" w:color="auto" w:fill="FFFFFF"/>
        </w:rPr>
      </w:pPr>
      <w:r>
        <w:rPr>
          <w:color w:val="1F497D" w:themeColor="text2"/>
        </w:rPr>
        <w:t>D</w:t>
      </w:r>
      <w:r w:rsidRPr="00370D15">
        <w:rPr>
          <w:color w:val="1F497D" w:themeColor="text2"/>
        </w:rPr>
        <w:t>.</w:t>
      </w:r>
      <w:r>
        <w:rPr>
          <w:color w:val="1F497D" w:themeColor="text2"/>
        </w:rPr>
        <w:t xml:space="preserve"> </w:t>
      </w:r>
      <w:r>
        <w:t xml:space="preserve">Whetstone, </w:t>
      </w:r>
      <w:proofErr w:type="spellStart"/>
      <w:r>
        <w:t>Linpack</w:t>
      </w:r>
      <w:proofErr w:type="spellEnd"/>
      <w:r>
        <w:t xml:space="preserve">, and </w:t>
      </w:r>
      <w:proofErr w:type="spellStart"/>
      <w:r>
        <w:t>Drystone</w:t>
      </w:r>
      <w:proofErr w:type="spellEnd"/>
      <w:r>
        <w:t xml:space="preserve"> metrics.</w:t>
      </w:r>
    </w:p>
    <w:p w14:paraId="42EBE4B1" w14:textId="77777777" w:rsidR="006D7024" w:rsidRPr="00370D15" w:rsidRDefault="006D7024" w:rsidP="006D7024">
      <w:pPr>
        <w:pStyle w:val="Answer"/>
        <w:rPr>
          <w:shd w:val="clear" w:color="auto" w:fill="FFFFFF"/>
        </w:rPr>
      </w:pPr>
      <w:r>
        <w:rPr>
          <w:rFonts w:ascii="Times" w:hAnsi="Times" w:cs="Times"/>
        </w:rPr>
        <w:t>&lt;Answer: B&gt;</w:t>
      </w:r>
    </w:p>
    <w:p w14:paraId="6EB120CE" w14:textId="77777777" w:rsidR="006D7024" w:rsidRPr="00367777" w:rsidRDefault="006D7024" w:rsidP="006D7024">
      <w:pPr>
        <w:pStyle w:val="NormalWeb"/>
        <w:rPr>
          <w:lang w:eastAsia="en-US"/>
        </w:rPr>
      </w:pPr>
      <w:r w:rsidRPr="00367777">
        <w:rPr>
          <w:lang w:eastAsia="en-US"/>
        </w:rPr>
        <w:t>Topic: Performance Measurement and Analysis</w:t>
      </w:r>
    </w:p>
    <w:p w14:paraId="1C447C1E" w14:textId="77777777" w:rsidR="006D7024" w:rsidRPr="00367777" w:rsidRDefault="006D7024" w:rsidP="006D7024">
      <w:pPr>
        <w:pStyle w:val="NormalWeb"/>
        <w:rPr>
          <w:lang w:eastAsia="en-US"/>
        </w:rPr>
      </w:pPr>
      <w:r w:rsidRPr="00367777">
        <w:rPr>
          <w:lang w:eastAsia="en-US"/>
        </w:rPr>
        <w:t>Difficulty: difficult</w:t>
      </w:r>
    </w:p>
    <w:p w14:paraId="0A5A595A" w14:textId="77777777" w:rsidR="006D7024" w:rsidRPr="00367777" w:rsidRDefault="006D7024" w:rsidP="006D7024">
      <w:pPr>
        <w:pStyle w:val="NormalWeb"/>
        <w:rPr>
          <w:lang w:eastAsia="en-US"/>
        </w:rPr>
      </w:pPr>
      <w:r w:rsidRPr="00367777">
        <w:rPr>
          <w:lang w:eastAsia="en-US"/>
        </w:rPr>
        <w:t>Page: 646</w:t>
      </w:r>
    </w:p>
    <w:p w14:paraId="47228BFD" w14:textId="77777777" w:rsidR="006D7024" w:rsidRPr="00F06D05" w:rsidRDefault="006D7024" w:rsidP="006D7024">
      <w:pPr>
        <w:pStyle w:val="Heading1"/>
        <w:tabs>
          <w:tab w:val="center" w:pos="4320"/>
        </w:tabs>
        <w:rPr>
          <w:shd w:val="clear" w:color="auto" w:fill="FFFFFF"/>
        </w:rPr>
      </w:pPr>
      <w:r w:rsidRPr="002D4795">
        <w:t>True/False</w:t>
      </w:r>
    </w:p>
    <w:p w14:paraId="13614EE4" w14:textId="291D9A7C" w:rsidR="006D7024" w:rsidRPr="00370D15" w:rsidRDefault="00942257" w:rsidP="006D7024">
      <w:pPr>
        <w:rPr>
          <w:shd w:val="clear" w:color="auto" w:fill="FFFFFF"/>
        </w:rPr>
      </w:pPr>
      <w:r>
        <w:rPr>
          <w:color w:val="1F497D" w:themeColor="text2"/>
        </w:rPr>
        <w:t>42</w:t>
      </w:r>
      <w:r w:rsidR="006D7024" w:rsidRPr="00370D15">
        <w:rPr>
          <w:color w:val="1F497D" w:themeColor="text2"/>
        </w:rPr>
        <w:t>.</w:t>
      </w:r>
      <w:r w:rsidR="006D7024">
        <w:rPr>
          <w:color w:val="1F497D" w:themeColor="text2"/>
        </w:rPr>
        <w:t xml:space="preserve"> </w:t>
      </w:r>
      <w:r w:rsidR="006D7024">
        <w:t>TPC-A is now in the fifth version of its third major revision, TPC-C Version 5.</w:t>
      </w:r>
    </w:p>
    <w:p w14:paraId="171C3C79" w14:textId="77777777" w:rsidR="006D7024" w:rsidRPr="00370D15" w:rsidRDefault="006D7024" w:rsidP="006D7024">
      <w:pPr>
        <w:pStyle w:val="Answer"/>
        <w:rPr>
          <w:shd w:val="clear" w:color="auto" w:fill="FFFFFF"/>
        </w:rPr>
      </w:pPr>
      <w:r>
        <w:rPr>
          <w:rFonts w:ascii="Times" w:hAnsi="Times" w:cs="Times"/>
        </w:rPr>
        <w:t>&lt;Answer: True&gt;</w:t>
      </w:r>
    </w:p>
    <w:p w14:paraId="3148B7EA" w14:textId="77777777" w:rsidR="006D7024" w:rsidRPr="00367777" w:rsidRDefault="006D7024" w:rsidP="006D7024">
      <w:pPr>
        <w:pStyle w:val="NormalWeb"/>
        <w:rPr>
          <w:lang w:eastAsia="en-US"/>
        </w:rPr>
      </w:pPr>
      <w:r w:rsidRPr="00367777">
        <w:rPr>
          <w:lang w:eastAsia="en-US"/>
        </w:rPr>
        <w:t>Topic: Performance Measurement and Analysis</w:t>
      </w:r>
    </w:p>
    <w:p w14:paraId="4DC44A33" w14:textId="77777777" w:rsidR="006D7024" w:rsidRPr="00367777" w:rsidRDefault="006D7024" w:rsidP="006D7024">
      <w:pPr>
        <w:pStyle w:val="NormalWeb"/>
        <w:rPr>
          <w:lang w:eastAsia="en-US"/>
        </w:rPr>
      </w:pPr>
      <w:r w:rsidRPr="00367777">
        <w:rPr>
          <w:lang w:eastAsia="en-US"/>
        </w:rPr>
        <w:t xml:space="preserve">Difficulty: medium </w:t>
      </w:r>
    </w:p>
    <w:p w14:paraId="7E5F5739" w14:textId="77777777" w:rsidR="006D7024" w:rsidRPr="00367777" w:rsidRDefault="006D7024" w:rsidP="006D7024">
      <w:pPr>
        <w:pStyle w:val="NormalWeb"/>
        <w:rPr>
          <w:lang w:eastAsia="en-US"/>
        </w:rPr>
      </w:pPr>
      <w:r w:rsidRPr="00367777">
        <w:rPr>
          <w:lang w:eastAsia="en-US"/>
        </w:rPr>
        <w:t>Page: 653</w:t>
      </w:r>
    </w:p>
    <w:p w14:paraId="2AA2179A" w14:textId="77777777" w:rsidR="006D7024" w:rsidRPr="00F06D05" w:rsidRDefault="006D7024" w:rsidP="006D7024">
      <w:pPr>
        <w:pStyle w:val="Heading1"/>
        <w:rPr>
          <w:shd w:val="clear" w:color="auto" w:fill="FFFFFF"/>
        </w:rPr>
      </w:pPr>
      <w:r w:rsidRPr="002D4795">
        <w:t>Multiple Choice</w:t>
      </w:r>
      <w:r>
        <w:t xml:space="preserve">s </w:t>
      </w:r>
      <w:r w:rsidRPr="002D4795">
        <w:t>Static</w:t>
      </w:r>
    </w:p>
    <w:p w14:paraId="27702605" w14:textId="49BB6AA6" w:rsidR="006D7024" w:rsidRPr="00370D15" w:rsidRDefault="00942257" w:rsidP="006D7024">
      <w:pPr>
        <w:rPr>
          <w:shd w:val="clear" w:color="auto" w:fill="FFFFFF"/>
        </w:rPr>
      </w:pPr>
      <w:r>
        <w:rPr>
          <w:color w:val="1F497D" w:themeColor="text2"/>
        </w:rPr>
        <w:t>43</w:t>
      </w:r>
      <w:r w:rsidR="006D7024" w:rsidRPr="00370D15">
        <w:rPr>
          <w:color w:val="1F497D" w:themeColor="text2"/>
        </w:rPr>
        <w:t>.</w:t>
      </w:r>
      <w:r w:rsidR="006D7024">
        <w:rPr>
          <w:color w:val="1F497D" w:themeColor="text2"/>
        </w:rPr>
        <w:t xml:space="preserve"> </w:t>
      </w:r>
      <w:r w:rsidR="006D7024">
        <w:t xml:space="preserve">The </w:t>
      </w:r>
      <w:r w:rsidR="006D7024" w:rsidRPr="0083561E">
        <w:t>__________</w:t>
      </w:r>
      <w:proofErr w:type="gramStart"/>
      <w:r w:rsidR="006D7024" w:rsidRPr="0083561E">
        <w:t xml:space="preserve">_ </w:t>
      </w:r>
      <w:r w:rsidR="006D7024">
        <w:t xml:space="preserve"> benchmark</w:t>
      </w:r>
      <w:proofErr w:type="gramEnd"/>
      <w:r w:rsidR="006D7024">
        <w:t xml:space="preserve"> simulates an online brokerage.</w:t>
      </w:r>
    </w:p>
    <w:p w14:paraId="146F54B4" w14:textId="77777777" w:rsidR="006D7024" w:rsidRPr="00370D15" w:rsidRDefault="006D7024" w:rsidP="006D7024">
      <w:pPr>
        <w:pStyle w:val="ListBullet"/>
        <w:rPr>
          <w:shd w:val="clear" w:color="auto" w:fill="FFFFFF"/>
        </w:rPr>
      </w:pPr>
      <w:r>
        <w:rPr>
          <w:color w:val="1F497D" w:themeColor="text2"/>
        </w:rPr>
        <w:t>A</w:t>
      </w:r>
      <w:r w:rsidRPr="00370D15">
        <w:rPr>
          <w:color w:val="1F497D" w:themeColor="text2"/>
        </w:rPr>
        <w:t>.</w:t>
      </w:r>
      <w:r>
        <w:rPr>
          <w:color w:val="1F497D" w:themeColor="text2"/>
        </w:rPr>
        <w:t xml:space="preserve"> </w:t>
      </w:r>
      <w:r>
        <w:t>TPC-C</w:t>
      </w:r>
    </w:p>
    <w:p w14:paraId="0E112A6D" w14:textId="77777777" w:rsidR="006D7024" w:rsidRPr="00370D15" w:rsidRDefault="006D7024" w:rsidP="006D7024">
      <w:pPr>
        <w:pStyle w:val="ListBullet"/>
        <w:rPr>
          <w:shd w:val="clear" w:color="auto" w:fill="FFFFFF"/>
        </w:rPr>
      </w:pPr>
      <w:r>
        <w:rPr>
          <w:color w:val="1F497D" w:themeColor="text2"/>
        </w:rPr>
        <w:t>B</w:t>
      </w:r>
      <w:r w:rsidRPr="00370D15">
        <w:rPr>
          <w:color w:val="1F497D" w:themeColor="text2"/>
        </w:rPr>
        <w:t>.</w:t>
      </w:r>
      <w:r>
        <w:rPr>
          <w:color w:val="1F497D" w:themeColor="text2"/>
        </w:rPr>
        <w:t xml:space="preserve"> </w:t>
      </w:r>
      <w:r>
        <w:t>TPC-D</w:t>
      </w:r>
    </w:p>
    <w:p w14:paraId="43955171" w14:textId="77777777" w:rsidR="006D7024" w:rsidRPr="00370D15" w:rsidRDefault="006D7024" w:rsidP="006D7024">
      <w:pPr>
        <w:pStyle w:val="ListBullet"/>
        <w:rPr>
          <w:shd w:val="clear" w:color="auto" w:fill="FFFFFF"/>
        </w:rPr>
      </w:pPr>
      <w:r>
        <w:rPr>
          <w:color w:val="1F497D" w:themeColor="text2"/>
        </w:rPr>
        <w:t>C</w:t>
      </w:r>
      <w:r w:rsidRPr="00370D15">
        <w:rPr>
          <w:color w:val="1F497D" w:themeColor="text2"/>
        </w:rPr>
        <w:t>.</w:t>
      </w:r>
      <w:r>
        <w:rPr>
          <w:color w:val="1F497D" w:themeColor="text2"/>
        </w:rPr>
        <w:t xml:space="preserve"> </w:t>
      </w:r>
      <w:r>
        <w:t>TPC-E</w:t>
      </w:r>
    </w:p>
    <w:p w14:paraId="52623E95" w14:textId="77777777" w:rsidR="006D7024" w:rsidRPr="00370D15" w:rsidRDefault="006D7024" w:rsidP="006D7024">
      <w:pPr>
        <w:pStyle w:val="ListBullet"/>
        <w:rPr>
          <w:shd w:val="clear" w:color="auto" w:fill="FFFFFF"/>
        </w:rPr>
      </w:pPr>
      <w:r>
        <w:rPr>
          <w:color w:val="1F497D" w:themeColor="text2"/>
        </w:rPr>
        <w:t>D</w:t>
      </w:r>
      <w:r w:rsidRPr="00370D15">
        <w:rPr>
          <w:color w:val="1F497D" w:themeColor="text2"/>
        </w:rPr>
        <w:t>.</w:t>
      </w:r>
      <w:r>
        <w:rPr>
          <w:color w:val="1F497D" w:themeColor="text2"/>
        </w:rPr>
        <w:t xml:space="preserve"> </w:t>
      </w:r>
      <w:r>
        <w:t>TPC-F</w:t>
      </w:r>
    </w:p>
    <w:p w14:paraId="1E07AE80" w14:textId="77777777" w:rsidR="006D7024" w:rsidRPr="00370D15" w:rsidRDefault="006D7024" w:rsidP="006D7024">
      <w:pPr>
        <w:pStyle w:val="Answer"/>
        <w:rPr>
          <w:shd w:val="clear" w:color="auto" w:fill="FFFFFF"/>
        </w:rPr>
      </w:pPr>
      <w:r>
        <w:rPr>
          <w:rFonts w:ascii="Times" w:hAnsi="Times" w:cs="Times"/>
        </w:rPr>
        <w:t>&lt;Answer: C&gt;</w:t>
      </w:r>
    </w:p>
    <w:p w14:paraId="27BE2C35" w14:textId="77777777" w:rsidR="006D7024" w:rsidRPr="00367777" w:rsidRDefault="006D7024" w:rsidP="006D7024">
      <w:pPr>
        <w:pStyle w:val="NormalWeb"/>
        <w:rPr>
          <w:lang w:eastAsia="en-US"/>
        </w:rPr>
      </w:pPr>
      <w:r w:rsidRPr="00367777">
        <w:rPr>
          <w:lang w:eastAsia="en-US"/>
        </w:rPr>
        <w:t>Topic: Performance Measurement and Analysis</w:t>
      </w:r>
    </w:p>
    <w:p w14:paraId="45B2C093" w14:textId="77777777" w:rsidR="006D7024" w:rsidRPr="00367777" w:rsidRDefault="006D7024" w:rsidP="006D7024">
      <w:pPr>
        <w:pStyle w:val="NormalWeb"/>
        <w:rPr>
          <w:lang w:eastAsia="en-US"/>
        </w:rPr>
      </w:pPr>
      <w:r w:rsidRPr="00367777">
        <w:rPr>
          <w:lang w:eastAsia="en-US"/>
        </w:rPr>
        <w:t xml:space="preserve">Difficulty: medium </w:t>
      </w:r>
    </w:p>
    <w:p w14:paraId="7592A0A4" w14:textId="77777777" w:rsidR="006D7024" w:rsidRPr="00367777" w:rsidRDefault="006D7024" w:rsidP="006D7024">
      <w:pPr>
        <w:pStyle w:val="NormalWeb"/>
        <w:rPr>
          <w:lang w:eastAsia="en-US"/>
        </w:rPr>
      </w:pPr>
      <w:r w:rsidRPr="00367777">
        <w:rPr>
          <w:lang w:eastAsia="en-US"/>
        </w:rPr>
        <w:t>Page: 656</w:t>
      </w:r>
    </w:p>
    <w:p w14:paraId="15299A3C" w14:textId="77777777" w:rsidR="006D7024" w:rsidRPr="00F06D05" w:rsidRDefault="006D7024" w:rsidP="006D7024">
      <w:pPr>
        <w:pStyle w:val="Heading1"/>
        <w:tabs>
          <w:tab w:val="center" w:pos="4320"/>
        </w:tabs>
        <w:rPr>
          <w:shd w:val="clear" w:color="auto" w:fill="FFFFFF"/>
        </w:rPr>
      </w:pPr>
      <w:r w:rsidRPr="002D4795">
        <w:lastRenderedPageBreak/>
        <w:t>True/False</w:t>
      </w:r>
    </w:p>
    <w:p w14:paraId="780E9D6D" w14:textId="74B9981F" w:rsidR="006D7024" w:rsidRPr="00370D15" w:rsidRDefault="00942257" w:rsidP="006D7024">
      <w:pPr>
        <w:rPr>
          <w:shd w:val="clear" w:color="auto" w:fill="FFFFFF"/>
        </w:rPr>
      </w:pPr>
      <w:r>
        <w:rPr>
          <w:color w:val="1F497D" w:themeColor="text2"/>
        </w:rPr>
        <w:t>44</w:t>
      </w:r>
      <w:r w:rsidR="006D7024" w:rsidRPr="00370D15">
        <w:rPr>
          <w:color w:val="1F497D" w:themeColor="text2"/>
        </w:rPr>
        <w:t>.</w:t>
      </w:r>
      <w:r w:rsidR="006D7024">
        <w:rPr>
          <w:color w:val="1F497D" w:themeColor="text2"/>
        </w:rPr>
        <w:t xml:space="preserve"> </w:t>
      </w:r>
      <w:r w:rsidR="006D7024">
        <w:t>One of the major challenges of system simulation lies in determining the characteristics of the workload.</w:t>
      </w:r>
    </w:p>
    <w:p w14:paraId="63BA5030" w14:textId="77777777" w:rsidR="006D7024" w:rsidRPr="00370D15" w:rsidRDefault="006D7024" w:rsidP="006D7024">
      <w:pPr>
        <w:pStyle w:val="Answer"/>
        <w:rPr>
          <w:shd w:val="clear" w:color="auto" w:fill="FFFFFF"/>
        </w:rPr>
      </w:pPr>
      <w:r>
        <w:rPr>
          <w:rFonts w:ascii="Times" w:hAnsi="Times" w:cs="Times"/>
        </w:rPr>
        <w:t>&lt;Answer: True&gt;</w:t>
      </w:r>
    </w:p>
    <w:p w14:paraId="7DA3295C" w14:textId="77777777" w:rsidR="006D7024" w:rsidRPr="00367777" w:rsidRDefault="006D7024" w:rsidP="006D7024">
      <w:pPr>
        <w:pStyle w:val="NormalWeb"/>
        <w:rPr>
          <w:lang w:eastAsia="en-US"/>
        </w:rPr>
      </w:pPr>
      <w:r w:rsidRPr="00367777">
        <w:rPr>
          <w:lang w:eastAsia="en-US"/>
        </w:rPr>
        <w:t>Topic: Performance Measurement and Analysis</w:t>
      </w:r>
    </w:p>
    <w:p w14:paraId="7776AC26" w14:textId="77777777" w:rsidR="006D7024" w:rsidRPr="00367777" w:rsidRDefault="006D7024" w:rsidP="006D7024">
      <w:pPr>
        <w:pStyle w:val="NormalWeb"/>
        <w:rPr>
          <w:lang w:eastAsia="en-US"/>
        </w:rPr>
      </w:pPr>
      <w:r w:rsidRPr="00367777">
        <w:rPr>
          <w:lang w:eastAsia="en-US"/>
        </w:rPr>
        <w:t xml:space="preserve">Difficulty: medium </w:t>
      </w:r>
    </w:p>
    <w:p w14:paraId="1EB72611" w14:textId="77777777" w:rsidR="006D7024" w:rsidRPr="00F06D05" w:rsidRDefault="006D7024" w:rsidP="006D7024">
      <w:pPr>
        <w:pStyle w:val="Heading1"/>
        <w:rPr>
          <w:shd w:val="clear" w:color="auto" w:fill="FFFFFF"/>
        </w:rPr>
      </w:pPr>
      <w:r w:rsidRPr="002D4795">
        <w:t>Multiple Choice</w:t>
      </w:r>
      <w:r>
        <w:t xml:space="preserve">s </w:t>
      </w:r>
      <w:r w:rsidRPr="002D4795">
        <w:t>Static</w:t>
      </w:r>
    </w:p>
    <w:p w14:paraId="733C222E" w14:textId="5A0C5B22" w:rsidR="006D7024" w:rsidRPr="00370D15" w:rsidRDefault="00942257" w:rsidP="006D7024">
      <w:pPr>
        <w:rPr>
          <w:shd w:val="clear" w:color="auto" w:fill="FFFFFF"/>
        </w:rPr>
      </w:pPr>
      <w:r>
        <w:rPr>
          <w:color w:val="1F497D" w:themeColor="text2"/>
        </w:rPr>
        <w:t>45</w:t>
      </w:r>
      <w:bookmarkStart w:id="1" w:name="_GoBack"/>
      <w:bookmarkEnd w:id="1"/>
      <w:r w:rsidR="006D7024" w:rsidRPr="00370D15">
        <w:rPr>
          <w:color w:val="1F497D" w:themeColor="text2"/>
        </w:rPr>
        <w:t>.</w:t>
      </w:r>
      <w:r w:rsidR="006D7024">
        <w:rPr>
          <w:color w:val="1F497D" w:themeColor="text2"/>
        </w:rPr>
        <w:t xml:space="preserve"> </w:t>
      </w:r>
      <w:r w:rsidR="006D7024" w:rsidRPr="0083561E">
        <w:t xml:space="preserve">___________ </w:t>
      </w:r>
      <w:proofErr w:type="gramStart"/>
      <w:r w:rsidR="006D7024">
        <w:t>gather</w:t>
      </w:r>
      <w:proofErr w:type="gramEnd"/>
      <w:r w:rsidR="006D7024">
        <w:t xml:space="preserve"> detailed </w:t>
      </w:r>
      <w:proofErr w:type="spellStart"/>
      <w:r w:rsidR="006D7024">
        <w:t>behavior</w:t>
      </w:r>
      <w:proofErr w:type="spellEnd"/>
      <w:r w:rsidR="006D7024">
        <w:t xml:space="preserve"> information using hardware or software probes into the activity of the component of interest.</w:t>
      </w:r>
    </w:p>
    <w:p w14:paraId="64F82DE7" w14:textId="77777777" w:rsidR="006D7024" w:rsidRPr="00370D15" w:rsidRDefault="006D7024" w:rsidP="006D7024">
      <w:pPr>
        <w:pStyle w:val="ListBullet"/>
        <w:rPr>
          <w:shd w:val="clear" w:color="auto" w:fill="FFFFFF"/>
        </w:rPr>
      </w:pPr>
      <w:r>
        <w:rPr>
          <w:color w:val="1F497D" w:themeColor="text2"/>
        </w:rPr>
        <w:t>A</w:t>
      </w:r>
      <w:r w:rsidRPr="00370D15">
        <w:rPr>
          <w:color w:val="1F497D" w:themeColor="text2"/>
        </w:rPr>
        <w:t>.</w:t>
      </w:r>
      <w:r>
        <w:rPr>
          <w:color w:val="1F497D" w:themeColor="text2"/>
        </w:rPr>
        <w:t xml:space="preserve"> </w:t>
      </w:r>
      <w:r>
        <w:t>System traces</w:t>
      </w:r>
    </w:p>
    <w:p w14:paraId="2005E60A" w14:textId="77777777" w:rsidR="006D7024" w:rsidRPr="00370D15" w:rsidRDefault="006D7024" w:rsidP="006D7024">
      <w:pPr>
        <w:pStyle w:val="ListBullet"/>
        <w:rPr>
          <w:shd w:val="clear" w:color="auto" w:fill="FFFFFF"/>
        </w:rPr>
      </w:pPr>
      <w:r>
        <w:rPr>
          <w:color w:val="1F497D" w:themeColor="text2"/>
        </w:rPr>
        <w:t>B</w:t>
      </w:r>
      <w:r w:rsidRPr="00370D15">
        <w:rPr>
          <w:color w:val="1F497D" w:themeColor="text2"/>
        </w:rPr>
        <w:t>.</w:t>
      </w:r>
      <w:r>
        <w:rPr>
          <w:color w:val="1F497D" w:themeColor="text2"/>
        </w:rPr>
        <w:t xml:space="preserve"> </w:t>
      </w:r>
      <w:r>
        <w:t>System drives</w:t>
      </w:r>
    </w:p>
    <w:p w14:paraId="1D56CF6C" w14:textId="77777777" w:rsidR="006D7024" w:rsidRPr="00370D15" w:rsidRDefault="006D7024" w:rsidP="006D7024">
      <w:pPr>
        <w:pStyle w:val="ListBullet"/>
        <w:rPr>
          <w:shd w:val="clear" w:color="auto" w:fill="FFFFFF"/>
        </w:rPr>
      </w:pPr>
      <w:r>
        <w:rPr>
          <w:color w:val="1F497D" w:themeColor="text2"/>
        </w:rPr>
        <w:t>C</w:t>
      </w:r>
      <w:r w:rsidRPr="00370D15">
        <w:rPr>
          <w:color w:val="1F497D" w:themeColor="text2"/>
        </w:rPr>
        <w:t>.</w:t>
      </w:r>
      <w:r>
        <w:rPr>
          <w:color w:val="1F497D" w:themeColor="text2"/>
        </w:rPr>
        <w:t xml:space="preserve"> </w:t>
      </w:r>
      <w:r>
        <w:t>System trap</w:t>
      </w:r>
    </w:p>
    <w:p w14:paraId="26602825" w14:textId="77777777" w:rsidR="006D7024" w:rsidRPr="00370D15" w:rsidRDefault="006D7024" w:rsidP="006D7024">
      <w:pPr>
        <w:pStyle w:val="ListBullet"/>
        <w:rPr>
          <w:shd w:val="clear" w:color="auto" w:fill="FFFFFF"/>
        </w:rPr>
      </w:pPr>
      <w:r>
        <w:rPr>
          <w:color w:val="1F497D" w:themeColor="text2"/>
        </w:rPr>
        <w:t>D</w:t>
      </w:r>
      <w:r w:rsidRPr="00370D15">
        <w:rPr>
          <w:color w:val="1F497D" w:themeColor="text2"/>
        </w:rPr>
        <w:t>.</w:t>
      </w:r>
      <w:r>
        <w:rPr>
          <w:color w:val="1F497D" w:themeColor="text2"/>
        </w:rPr>
        <w:t xml:space="preserve"> </w:t>
      </w:r>
      <w:r>
        <w:t>System process</w:t>
      </w:r>
    </w:p>
    <w:p w14:paraId="51F0D8F9" w14:textId="77777777" w:rsidR="006D7024" w:rsidRPr="00370D15" w:rsidRDefault="006D7024" w:rsidP="006D7024">
      <w:pPr>
        <w:pStyle w:val="Answer"/>
        <w:rPr>
          <w:shd w:val="clear" w:color="auto" w:fill="FFFFFF"/>
        </w:rPr>
      </w:pPr>
      <w:r>
        <w:rPr>
          <w:rFonts w:ascii="Times" w:hAnsi="Times" w:cs="Times"/>
        </w:rPr>
        <w:t>&lt;Answer: A&gt;</w:t>
      </w:r>
    </w:p>
    <w:p w14:paraId="1FC0B7E1" w14:textId="77777777" w:rsidR="006D7024" w:rsidRPr="00367777" w:rsidRDefault="006D7024" w:rsidP="006D7024">
      <w:pPr>
        <w:pStyle w:val="NormalWeb"/>
        <w:rPr>
          <w:lang w:eastAsia="en-US"/>
        </w:rPr>
      </w:pPr>
      <w:r w:rsidRPr="00367777">
        <w:rPr>
          <w:lang w:eastAsia="en-US"/>
        </w:rPr>
        <w:t>Topic: Performance Measurement and Analysis</w:t>
      </w:r>
    </w:p>
    <w:p w14:paraId="3F5AEA09" w14:textId="77777777" w:rsidR="006D7024" w:rsidRPr="00367777" w:rsidRDefault="006D7024" w:rsidP="006D7024">
      <w:pPr>
        <w:pStyle w:val="NormalWeb"/>
        <w:rPr>
          <w:lang w:eastAsia="en-US"/>
        </w:rPr>
      </w:pPr>
      <w:r w:rsidRPr="00367777">
        <w:rPr>
          <w:lang w:eastAsia="en-US"/>
        </w:rPr>
        <w:t>Difficulty: easy</w:t>
      </w:r>
    </w:p>
    <w:p w14:paraId="1DD1370F" w14:textId="77777777" w:rsidR="006D7024" w:rsidRPr="00367777" w:rsidRDefault="006D7024" w:rsidP="006D7024">
      <w:pPr>
        <w:pStyle w:val="NormalWeb"/>
        <w:rPr>
          <w:lang w:eastAsia="en-US"/>
        </w:rPr>
      </w:pPr>
      <w:r w:rsidRPr="00367777">
        <w:rPr>
          <w:lang w:eastAsia="en-US"/>
        </w:rPr>
        <w:t>Page: 659</w:t>
      </w:r>
    </w:p>
    <w:p w14:paraId="658D186E" w14:textId="77777777" w:rsidR="006D7024" w:rsidRPr="00EC1A89" w:rsidRDefault="006D7024" w:rsidP="00DE41C0">
      <w:pPr>
        <w:pStyle w:val="NormalWeb"/>
      </w:pPr>
    </w:p>
    <w:sectPr w:rsidR="006D7024" w:rsidRPr="00EC1A89" w:rsidSect="00A10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6DA14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D9046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52037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064B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5E2F32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652373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99A65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2B484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33AC9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2322B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4605030"/>
    <w:multiLevelType w:val="hybridMultilevel"/>
    <w:tmpl w:val="14F2F874"/>
    <w:lvl w:ilvl="0" w:tplc="7D6E6736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57679E4"/>
    <w:multiLevelType w:val="hybridMultilevel"/>
    <w:tmpl w:val="1DA24674"/>
    <w:lvl w:ilvl="0" w:tplc="7C206A64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82B6C24"/>
    <w:multiLevelType w:val="hybridMultilevel"/>
    <w:tmpl w:val="FD788D62"/>
    <w:lvl w:ilvl="0" w:tplc="E9982ED4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B745DEE"/>
    <w:multiLevelType w:val="hybridMultilevel"/>
    <w:tmpl w:val="00BA559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C651162"/>
    <w:multiLevelType w:val="hybridMultilevel"/>
    <w:tmpl w:val="EB70D540"/>
    <w:lvl w:ilvl="0" w:tplc="E146D6CC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636231B"/>
    <w:multiLevelType w:val="hybridMultilevel"/>
    <w:tmpl w:val="E0ACC88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78668B4"/>
    <w:multiLevelType w:val="hybridMultilevel"/>
    <w:tmpl w:val="D3286594"/>
    <w:lvl w:ilvl="0" w:tplc="7006FEBA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BE22CAD"/>
    <w:multiLevelType w:val="hybridMultilevel"/>
    <w:tmpl w:val="22A6C1C0"/>
    <w:lvl w:ilvl="0" w:tplc="13E69D3A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0153157"/>
    <w:multiLevelType w:val="hybridMultilevel"/>
    <w:tmpl w:val="480458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37F2001"/>
    <w:multiLevelType w:val="hybridMultilevel"/>
    <w:tmpl w:val="FD4847B6"/>
    <w:lvl w:ilvl="0" w:tplc="F1B696E2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5602F27"/>
    <w:multiLevelType w:val="hybridMultilevel"/>
    <w:tmpl w:val="FD4008B2"/>
    <w:lvl w:ilvl="0" w:tplc="C8364EBC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D5A36D7"/>
    <w:multiLevelType w:val="hybridMultilevel"/>
    <w:tmpl w:val="CCB8625E"/>
    <w:lvl w:ilvl="0" w:tplc="34D6623A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E136BE2"/>
    <w:multiLevelType w:val="hybridMultilevel"/>
    <w:tmpl w:val="75AA935E"/>
    <w:lvl w:ilvl="0" w:tplc="B5BED21E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10"/>
  </w:num>
  <w:num w:numId="16">
    <w:abstractNumId w:val="9"/>
  </w:num>
  <w:num w:numId="17">
    <w:abstractNumId w:val="8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linkStyles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2"/>
  </w:compat>
  <w:rsids>
    <w:rsidRoot w:val="00334C0E"/>
    <w:rsid w:val="00126F8A"/>
    <w:rsid w:val="00251E86"/>
    <w:rsid w:val="00334C0E"/>
    <w:rsid w:val="0037556C"/>
    <w:rsid w:val="003C7EC3"/>
    <w:rsid w:val="004D4EA3"/>
    <w:rsid w:val="00594269"/>
    <w:rsid w:val="005B5E4E"/>
    <w:rsid w:val="00606DE7"/>
    <w:rsid w:val="00616DDC"/>
    <w:rsid w:val="006A2EAC"/>
    <w:rsid w:val="006D7024"/>
    <w:rsid w:val="007935C9"/>
    <w:rsid w:val="009238FE"/>
    <w:rsid w:val="00942257"/>
    <w:rsid w:val="00A104DB"/>
    <w:rsid w:val="00A5377D"/>
    <w:rsid w:val="00A67A82"/>
    <w:rsid w:val="00C356E4"/>
    <w:rsid w:val="00CB34FA"/>
    <w:rsid w:val="00D45AC0"/>
    <w:rsid w:val="00DE41C0"/>
    <w:rsid w:val="00E27A59"/>
    <w:rsid w:val="00E827D0"/>
    <w:rsid w:val="00EC1A89"/>
    <w:rsid w:val="00F7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2F24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hapter Sub Head"/>
    <w:qFormat/>
    <w:rsid w:val="00EC1A89"/>
    <w:pPr>
      <w:spacing w:after="180" w:line="274" w:lineRule="auto"/>
    </w:pPr>
    <w:rPr>
      <w:rFonts w:ascii="Times New Roman" w:hAnsi="Times New Roman" w:cs="Times New Roman"/>
      <w:position w:val="-6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1A89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A8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A89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A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A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A8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A8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A8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A8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A89"/>
    <w:pPr>
      <w:spacing w:line="240" w:lineRule="auto"/>
      <w:ind w:left="720" w:hanging="288"/>
      <w:contextualSpacing/>
    </w:pPr>
    <w:rPr>
      <w:color w:val="1F497D" w:themeColor="text2"/>
    </w:rPr>
  </w:style>
  <w:style w:type="character" w:customStyle="1" w:styleId="Heading1Char">
    <w:name w:val="Heading 1 Char"/>
    <w:basedOn w:val="DefaultParagraphFont"/>
    <w:link w:val="Heading1"/>
    <w:uiPriority w:val="9"/>
    <w:rsid w:val="00EC1A89"/>
    <w:rPr>
      <w:rFonts w:asciiTheme="majorHAnsi" w:eastAsiaTheme="majorEastAsia" w:hAnsiTheme="majorHAnsi" w:cstheme="majorBidi"/>
      <w:bCs/>
      <w:color w:val="1F497D" w:themeColor="text2"/>
      <w:position w:val="-6"/>
      <w:sz w:val="32"/>
      <w:szCs w:val="2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A89"/>
    <w:rPr>
      <w:rFonts w:asciiTheme="majorHAnsi" w:eastAsiaTheme="majorEastAsia" w:hAnsiTheme="majorHAnsi" w:cstheme="majorBidi"/>
      <w:b/>
      <w:bCs/>
      <w:color w:val="9BBB59" w:themeColor="accent3"/>
      <w:position w:val="-6"/>
      <w:sz w:val="28"/>
      <w:szCs w:val="2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A89"/>
    <w:rPr>
      <w:rFonts w:ascii="Times New Roman" w:eastAsiaTheme="majorEastAsia" w:hAnsi="Times New Roman" w:cstheme="majorBidi"/>
      <w:b/>
      <w:bCs/>
      <w:color w:val="1F497D" w:themeColor="text2"/>
      <w:position w:val="-6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A89"/>
    <w:rPr>
      <w:rFonts w:asciiTheme="majorHAnsi" w:eastAsiaTheme="majorEastAsia" w:hAnsiTheme="majorHAnsi" w:cstheme="majorBidi"/>
      <w:b/>
      <w:bCs/>
      <w:i/>
      <w:iCs/>
      <w:color w:val="262626" w:themeColor="text1" w:themeTint="D9"/>
      <w:position w:val="-6"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A89"/>
    <w:rPr>
      <w:rFonts w:asciiTheme="majorHAnsi" w:eastAsiaTheme="majorEastAsia" w:hAnsiTheme="majorHAnsi" w:cstheme="majorBidi"/>
      <w:color w:val="000000"/>
      <w:position w:val="-6"/>
      <w:sz w:val="24"/>
      <w:szCs w:val="24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A89"/>
    <w:rPr>
      <w:rFonts w:asciiTheme="majorHAnsi" w:eastAsiaTheme="majorEastAsia" w:hAnsiTheme="majorHAnsi" w:cstheme="majorBidi"/>
      <w:i/>
      <w:iCs/>
      <w:color w:val="000000" w:themeColor="text1"/>
      <w:position w:val="-6"/>
      <w:sz w:val="24"/>
      <w:szCs w:val="24"/>
      <w:lang w:eastAsia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A89"/>
    <w:rPr>
      <w:rFonts w:asciiTheme="majorHAnsi" w:eastAsiaTheme="majorEastAsia" w:hAnsiTheme="majorHAnsi" w:cstheme="majorBidi"/>
      <w:i/>
      <w:iCs/>
      <w:color w:val="1F497D" w:themeColor="text2"/>
      <w:position w:val="-6"/>
      <w:sz w:val="24"/>
      <w:szCs w:val="24"/>
      <w:lang w:eastAsia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A89"/>
    <w:rPr>
      <w:rFonts w:asciiTheme="majorHAnsi" w:eastAsiaTheme="majorEastAsia" w:hAnsiTheme="majorHAnsi" w:cstheme="majorBidi"/>
      <w:color w:val="000000"/>
      <w:position w:val="-6"/>
      <w:sz w:val="20"/>
      <w:szCs w:val="20"/>
      <w:lang w:eastAsia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A89"/>
    <w:rPr>
      <w:rFonts w:asciiTheme="majorHAnsi" w:eastAsiaTheme="majorEastAsia" w:hAnsiTheme="majorHAnsi" w:cstheme="majorBidi"/>
      <w:i/>
      <w:iCs/>
      <w:color w:val="000000"/>
      <w:position w:val="-6"/>
      <w:sz w:val="20"/>
      <w:szCs w:val="20"/>
      <w:lang w:eastAsia="en-IN"/>
    </w:rPr>
  </w:style>
  <w:style w:type="paragraph" w:styleId="Caption">
    <w:name w:val="caption"/>
    <w:basedOn w:val="Normal"/>
    <w:next w:val="Normal"/>
    <w:uiPriority w:val="35"/>
    <w:unhideWhenUsed/>
    <w:qFormat/>
    <w:rsid w:val="00EC1A89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EC1A89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1A89"/>
    <w:rPr>
      <w:rFonts w:asciiTheme="majorHAnsi" w:eastAsiaTheme="majorEastAsia" w:hAnsiTheme="majorHAnsi" w:cstheme="majorBidi"/>
      <w:color w:val="1F497D" w:themeColor="text2"/>
      <w:spacing w:val="30"/>
      <w:kern w:val="28"/>
      <w:position w:val="-6"/>
      <w:sz w:val="72"/>
      <w:szCs w:val="52"/>
      <w:lang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A89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EC1A89"/>
    <w:rPr>
      <w:rFonts w:ascii="Times New Roman" w:eastAsiaTheme="majorEastAsia" w:hAnsi="Times New Roman" w:cstheme="majorBidi"/>
      <w:iCs/>
      <w:color w:val="265898" w:themeColor="text2" w:themeTint="E6"/>
      <w:position w:val="-6"/>
      <w:sz w:val="32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EC1A89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EC1A89"/>
    <w:rPr>
      <w:b w:val="0"/>
      <w:i/>
      <w:iCs/>
      <w:color w:val="1F497D" w:themeColor="text2"/>
    </w:rPr>
  </w:style>
  <w:style w:type="paragraph" w:styleId="NoSpacing">
    <w:name w:val="No Spacing"/>
    <w:link w:val="NoSpacingChar"/>
    <w:uiPriority w:val="1"/>
    <w:qFormat/>
    <w:rsid w:val="00EC1A89"/>
    <w:pPr>
      <w:spacing w:after="0" w:line="240" w:lineRule="auto"/>
    </w:pPr>
    <w:rPr>
      <w:rFonts w:ascii="Times New Roman" w:hAnsi="Times New Roman" w:cs="Times New Roman"/>
      <w:position w:val="-6"/>
      <w:sz w:val="24"/>
      <w:szCs w:val="24"/>
      <w:lang w:eastAsia="en-IN"/>
    </w:rPr>
  </w:style>
  <w:style w:type="character" w:customStyle="1" w:styleId="NoSpacingChar">
    <w:name w:val="No Spacing Char"/>
    <w:basedOn w:val="DefaultParagraphFont"/>
    <w:link w:val="NoSpacing"/>
    <w:uiPriority w:val="1"/>
    <w:rsid w:val="00EC1A89"/>
    <w:rPr>
      <w:rFonts w:ascii="Times New Roman" w:hAnsi="Times New Roman" w:cs="Times New Roman"/>
      <w:position w:val="-6"/>
      <w:sz w:val="24"/>
      <w:szCs w:val="24"/>
      <w:lang w:eastAsia="en-IN"/>
    </w:rPr>
  </w:style>
  <w:style w:type="paragraph" w:styleId="Quote">
    <w:name w:val="Quote"/>
    <w:basedOn w:val="Normal"/>
    <w:next w:val="Normal"/>
    <w:link w:val="QuoteChar"/>
    <w:uiPriority w:val="29"/>
    <w:qFormat/>
    <w:rsid w:val="00EC1A89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EC1A89"/>
    <w:rPr>
      <w:rFonts w:asciiTheme="majorHAnsi" w:eastAsiaTheme="minorEastAsia" w:hAnsiTheme="majorHAnsi" w:cs="Times New Roman"/>
      <w:b/>
      <w:i/>
      <w:iCs/>
      <w:color w:val="4F81BD" w:themeColor="accent1"/>
      <w:position w:val="-6"/>
      <w:sz w:val="24"/>
      <w:szCs w:val="24"/>
      <w:lang w:eastAsia="en-IN"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A89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A89"/>
    <w:rPr>
      <w:rFonts w:ascii="Times New Roman" w:eastAsiaTheme="minorEastAsia" w:hAnsi="Times New Roman" w:cs="Times New Roman"/>
      <w:b/>
      <w:bCs/>
      <w:i/>
      <w:iCs/>
      <w:color w:val="C0504D" w:themeColor="accent2"/>
      <w:position w:val="-6"/>
      <w:sz w:val="26"/>
      <w:szCs w:val="24"/>
      <w:lang w:eastAsia="en-IN" w:bidi="hi-IN"/>
    </w:rPr>
  </w:style>
  <w:style w:type="character" w:styleId="SubtleEmphasis">
    <w:name w:val="Subtle Emphasis"/>
    <w:basedOn w:val="DefaultParagraphFont"/>
    <w:uiPriority w:val="19"/>
    <w:qFormat/>
    <w:rsid w:val="00EC1A89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EC1A89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EC1A89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EC1A89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EC1A89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1A89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le"/>
    <w:qFormat/>
    <w:rsid w:val="00EC1A89"/>
    <w:rPr>
      <w:b/>
      <w:caps/>
      <w:color w:val="000000"/>
      <w:sz w:val="28"/>
      <w:szCs w:val="28"/>
    </w:rPr>
  </w:style>
  <w:style w:type="paragraph" w:customStyle="1" w:styleId="Ahead">
    <w:name w:val="A head"/>
    <w:rsid w:val="00EC1A89"/>
    <w:rPr>
      <w:rFonts w:ascii="Times New Roman" w:hAnsi="Times New Roman" w:cs="Times New Roman"/>
      <w:position w:val="-6"/>
      <w:sz w:val="24"/>
      <w:szCs w:val="24"/>
      <w:lang w:eastAsia="en-IN"/>
    </w:rPr>
  </w:style>
  <w:style w:type="paragraph" w:customStyle="1" w:styleId="Alist">
    <w:name w:val="A_list"/>
    <w:rsid w:val="00EC1A89"/>
    <w:rPr>
      <w:rFonts w:ascii="Times New Roman" w:hAnsi="Times New Roman" w:cs="Times New Roman"/>
      <w:position w:val="-6"/>
      <w:sz w:val="24"/>
      <w:szCs w:val="24"/>
      <w:lang w:eastAsia="en-IN"/>
    </w:rPr>
  </w:style>
  <w:style w:type="paragraph" w:customStyle="1" w:styleId="Answer">
    <w:name w:val="Answer"/>
    <w:rsid w:val="00EC1A89"/>
    <w:rPr>
      <w:rFonts w:ascii="Times New Roman" w:hAnsi="Times New Roman" w:cs="Times New Roman"/>
      <w:position w:val="-6"/>
      <w:sz w:val="24"/>
      <w:szCs w:val="24"/>
      <w:lang w:eastAsia="en-IN"/>
    </w:rPr>
  </w:style>
  <w:style w:type="paragraph" w:customStyle="1" w:styleId="Paragraph">
    <w:name w:val="Paragraph"/>
    <w:rsid w:val="00EC1A89"/>
    <w:rPr>
      <w:rFonts w:ascii="Times New Roman" w:hAnsi="Times New Roman" w:cs="Times New Roman"/>
      <w:position w:val="-6"/>
      <w:sz w:val="24"/>
      <w:szCs w:val="24"/>
      <w:lang w:eastAsia="en-IN"/>
    </w:rPr>
  </w:style>
  <w:style w:type="paragraph" w:customStyle="1" w:styleId="drop-downlist">
    <w:name w:val="drop-down list"/>
    <w:rsid w:val="00EC1A89"/>
    <w:rPr>
      <w:rFonts w:ascii="Times New Roman" w:hAnsi="Times New Roman" w:cs="Times New Roman"/>
      <w:position w:val="-6"/>
      <w:sz w:val="24"/>
      <w:szCs w:val="24"/>
      <w:lang w:eastAsia="en-IN"/>
    </w:rPr>
  </w:style>
  <w:style w:type="paragraph" w:customStyle="1" w:styleId="HorizontalSequencing">
    <w:name w:val="Horizontal Sequencing"/>
    <w:rsid w:val="00EC1A89"/>
    <w:rPr>
      <w:rFonts w:ascii="Times New Roman" w:hAnsi="Times New Roman" w:cs="Times New Roman"/>
      <w:position w:val="-6"/>
      <w:sz w:val="24"/>
      <w:szCs w:val="24"/>
      <w:lang w:eastAsia="en-IN"/>
    </w:rPr>
  </w:style>
  <w:style w:type="paragraph" w:customStyle="1" w:styleId="VerticalSequencing">
    <w:name w:val="Vertical Sequencing"/>
    <w:rsid w:val="00EC1A89"/>
    <w:rPr>
      <w:rFonts w:ascii="Times New Roman" w:eastAsiaTheme="majorEastAsia" w:hAnsi="Times New Roman" w:cstheme="majorBidi"/>
      <w:bCs/>
      <w:position w:val="-6"/>
      <w:sz w:val="24"/>
      <w:szCs w:val="28"/>
      <w:lang w:eastAsia="en-IN"/>
    </w:rPr>
  </w:style>
  <w:style w:type="paragraph" w:customStyle="1" w:styleId="FIBDragAndDrop">
    <w:name w:val="FIB Drag And Drop"/>
    <w:rsid w:val="00EC1A89"/>
    <w:rPr>
      <w:rFonts w:ascii="Times New Roman" w:eastAsiaTheme="majorEastAsia" w:hAnsi="Times New Roman" w:cstheme="majorBidi"/>
      <w:bCs/>
      <w:position w:val="-6"/>
      <w:sz w:val="24"/>
      <w:szCs w:val="28"/>
      <w:lang w:eastAsia="en-IN"/>
    </w:rPr>
  </w:style>
  <w:style w:type="paragraph" w:customStyle="1" w:styleId="EntryList">
    <w:name w:val="Entry List"/>
    <w:rsid w:val="00EC1A89"/>
    <w:rPr>
      <w:rFonts w:ascii="Times New Roman" w:eastAsiaTheme="majorEastAsia" w:hAnsi="Times New Roman" w:cstheme="majorBidi"/>
      <w:bCs/>
      <w:position w:val="-6"/>
      <w:sz w:val="24"/>
      <w:szCs w:val="28"/>
      <w:lang w:eastAsia="en-IN"/>
    </w:rPr>
  </w:style>
  <w:style w:type="paragraph" w:customStyle="1" w:styleId="MatchingDragAndDrop">
    <w:name w:val="Matching Drag And Drop"/>
    <w:rsid w:val="00EC1A89"/>
    <w:rPr>
      <w:rFonts w:ascii="Times New Roman" w:eastAsiaTheme="majorEastAsia" w:hAnsi="Times New Roman" w:cstheme="majorBidi"/>
      <w:bCs/>
      <w:position w:val="-6"/>
      <w:sz w:val="24"/>
      <w:szCs w:val="28"/>
      <w:lang w:eastAsia="en-IN"/>
    </w:rPr>
  </w:style>
  <w:style w:type="paragraph" w:customStyle="1" w:styleId="Image">
    <w:name w:val="Image"/>
    <w:rsid w:val="00EC1A89"/>
    <w:rPr>
      <w:rFonts w:asciiTheme="majorHAnsi" w:eastAsiaTheme="majorEastAsia" w:hAnsiTheme="majorHAnsi" w:cstheme="majorBidi"/>
      <w:bCs/>
      <w:color w:val="1F497D" w:themeColor="text2"/>
      <w:position w:val="-6"/>
      <w:sz w:val="32"/>
      <w:szCs w:val="28"/>
      <w:lang w:eastAsia="en-IN"/>
    </w:rPr>
  </w:style>
  <w:style w:type="paragraph" w:styleId="ListBullet">
    <w:name w:val="List Bullet"/>
    <w:basedOn w:val="Normal"/>
    <w:uiPriority w:val="99"/>
    <w:unhideWhenUsed/>
    <w:rsid w:val="003C7EC3"/>
    <w:pPr>
      <w:contextualSpacing/>
    </w:pPr>
  </w:style>
  <w:style w:type="paragraph" w:styleId="NormalWeb">
    <w:name w:val="Normal (Web)"/>
    <w:basedOn w:val="Normal"/>
    <w:uiPriority w:val="99"/>
    <w:unhideWhenUsed/>
    <w:rsid w:val="00DE41C0"/>
  </w:style>
  <w:style w:type="paragraph" w:styleId="NormalIndent">
    <w:name w:val="Normal Indent"/>
    <w:basedOn w:val="Normal"/>
    <w:uiPriority w:val="99"/>
    <w:unhideWhenUsed/>
    <w:rsid w:val="00DE41C0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Diacritech\QTI%20Add-in%20for%20Word\Config\Style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StyleTemplate</Template>
  <TotalTime>37</TotalTime>
  <Pages>13</Pages>
  <Words>1547</Words>
  <Characters>8818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Laura Pagluica</cp:lastModifiedBy>
  <cp:revision>22</cp:revision>
  <dcterms:created xsi:type="dcterms:W3CDTF">2014-05-15T17:57:00Z</dcterms:created>
  <dcterms:modified xsi:type="dcterms:W3CDTF">2014-06-09T15:34:00Z</dcterms:modified>
</cp:coreProperties>
</file>